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946F" w14:textId="77777777" w:rsidR="002B61AB" w:rsidRDefault="002B61AB" w:rsidP="00DC1263">
      <w:pPr>
        <w:spacing w:after="0" w:line="240" w:lineRule="auto"/>
        <w:jc w:val="center"/>
        <w:rPr>
          <w:rFonts w:ascii="Palatino Linotype" w:hAnsi="Palatino Linotype"/>
          <w:b/>
          <w:color w:val="FF0000"/>
          <w:sz w:val="32"/>
          <w:szCs w:val="32"/>
        </w:rPr>
      </w:pPr>
      <w:r>
        <w:rPr>
          <w:rFonts w:ascii="Palatino Linotype" w:hAnsi="Palatino Linotype"/>
          <w:b/>
          <w:color w:val="FF0000"/>
          <w:sz w:val="32"/>
          <w:szCs w:val="32"/>
        </w:rPr>
        <w:t>CLIENT CV TEMPLATE NOTES</w:t>
      </w:r>
    </w:p>
    <w:p w14:paraId="61538B0B" w14:textId="33C9F446" w:rsidR="002B61AB" w:rsidRDefault="002B61AB" w:rsidP="00DC1263">
      <w:pPr>
        <w:spacing w:after="0" w:line="240" w:lineRule="auto"/>
        <w:jc w:val="center"/>
        <w:rPr>
          <w:rFonts w:ascii="Palatino Linotype" w:hAnsi="Palatino Linotype"/>
          <w:b/>
          <w:color w:val="FF0000"/>
          <w:sz w:val="32"/>
          <w:szCs w:val="32"/>
        </w:rPr>
      </w:pPr>
    </w:p>
    <w:p w14:paraId="67229FA4" w14:textId="01DE9CD8" w:rsidR="002B61AB" w:rsidRDefault="002B61AB" w:rsidP="00DC1263">
      <w:pPr>
        <w:spacing w:after="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>Make sure the font throughout is Palatino Linotype</w:t>
      </w:r>
    </w:p>
    <w:p w14:paraId="2C57F90D" w14:textId="77777777" w:rsidR="002B61AB" w:rsidRPr="002B61AB" w:rsidRDefault="002B61AB" w:rsidP="00DC1263">
      <w:pPr>
        <w:spacing w:after="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</w:rPr>
      </w:pPr>
    </w:p>
    <w:p w14:paraId="5E4B114C" w14:textId="41E52790" w:rsidR="006C504B" w:rsidRDefault="008E6DD9" w:rsidP="00DC1263">
      <w:pPr>
        <w:spacing w:after="0" w:line="240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Name</w:t>
      </w:r>
    </w:p>
    <w:p w14:paraId="5E4B114D" w14:textId="77777777" w:rsidR="00DC1263" w:rsidRPr="00255B0C" w:rsidRDefault="008E6DD9" w:rsidP="00DC1263">
      <w:pPr>
        <w:spacing w:after="0" w:line="240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Job Title</w:t>
      </w:r>
    </w:p>
    <w:p w14:paraId="315FC3F1" w14:textId="77777777" w:rsidR="002B61AB" w:rsidRDefault="002B61AB" w:rsidP="00DC1263">
      <w:pPr>
        <w:spacing w:after="0" w:line="240" w:lineRule="auto"/>
        <w:jc w:val="center"/>
        <w:rPr>
          <w:rFonts w:ascii="Palatino Linotype" w:hAnsi="Palatino Linotype"/>
          <w:noProof/>
          <w:color w:val="FF0000"/>
          <w:sz w:val="24"/>
          <w:szCs w:val="24"/>
          <w:lang w:eastAsia="en-GB"/>
        </w:rPr>
      </w:pPr>
      <w:r w:rsidRPr="002B61AB">
        <w:rPr>
          <w:rFonts w:ascii="Palatino Linotype" w:hAnsi="Palatino Linotype"/>
          <w:noProof/>
          <w:color w:val="FF0000"/>
          <w:sz w:val="24"/>
          <w:szCs w:val="24"/>
          <w:lang w:eastAsia="en-GB"/>
        </w:rPr>
        <w:t>The photo should be 4.7</w:t>
      </w:r>
      <w:r>
        <w:rPr>
          <w:rFonts w:ascii="Palatino Linotype" w:hAnsi="Palatino Linotype"/>
          <w:noProof/>
          <w:color w:val="FF0000"/>
          <w:sz w:val="24"/>
          <w:szCs w:val="24"/>
          <w:lang w:eastAsia="en-GB"/>
        </w:rPr>
        <w:t>cm:</w:t>
      </w:r>
    </w:p>
    <w:p w14:paraId="5E4B114E" w14:textId="75B262E0" w:rsidR="00DC1263" w:rsidRPr="002B61AB" w:rsidRDefault="002B61AB" w:rsidP="00DC1263">
      <w:pPr>
        <w:spacing w:after="0" w:line="240" w:lineRule="auto"/>
        <w:jc w:val="center"/>
        <w:rPr>
          <w:rFonts w:ascii="Palatino Linotype" w:hAnsi="Palatino Linotype"/>
          <w:noProof/>
          <w:color w:val="FF0000"/>
          <w:sz w:val="24"/>
          <w:szCs w:val="24"/>
          <w:lang w:eastAsia="en-GB"/>
        </w:rPr>
      </w:pPr>
      <w:r w:rsidRPr="002B61AB">
        <w:rPr>
          <w:rFonts w:ascii="Palatino Linotype" w:hAnsi="Palatino Linotype"/>
          <w:noProof/>
          <w:color w:val="FF0000"/>
          <w:sz w:val="24"/>
          <w:szCs w:val="24"/>
          <w:lang w:eastAsia="en-GB"/>
        </w:rPr>
        <w:t xml:space="preserve">if the </w:t>
      </w:r>
      <w:r>
        <w:rPr>
          <w:rFonts w:ascii="Palatino Linotype" w:hAnsi="Palatino Linotype"/>
          <w:noProof/>
          <w:color w:val="FF0000"/>
          <w:sz w:val="24"/>
          <w:szCs w:val="24"/>
          <w:lang w:eastAsia="en-GB"/>
        </w:rPr>
        <w:t xml:space="preserve">photo </w:t>
      </w:r>
      <w:r w:rsidRPr="002B61AB">
        <w:rPr>
          <w:rFonts w:ascii="Palatino Linotype" w:hAnsi="Palatino Linotype"/>
          <w:noProof/>
          <w:color w:val="FF0000"/>
          <w:sz w:val="24"/>
          <w:szCs w:val="24"/>
          <w:lang w:eastAsia="en-GB"/>
        </w:rPr>
        <w:t xml:space="preserve">was originally landscape rather than portrait, you will need to change the size </w:t>
      </w:r>
      <w:r>
        <w:rPr>
          <w:rFonts w:ascii="Palatino Linotype" w:hAnsi="Palatino Linotype"/>
          <w:noProof/>
          <w:color w:val="FF0000"/>
          <w:sz w:val="24"/>
          <w:szCs w:val="24"/>
          <w:lang w:eastAsia="en-GB"/>
        </w:rPr>
        <w:t>in the bottom box – you should be able to tell as the photo will look too large</w:t>
      </w:r>
    </w:p>
    <w:p w14:paraId="5E4B114F" w14:textId="77777777" w:rsidR="008E6DD9" w:rsidRDefault="008E6DD9" w:rsidP="00DC1263">
      <w:pPr>
        <w:spacing w:after="0" w:line="240" w:lineRule="auto"/>
        <w:jc w:val="center"/>
        <w:rPr>
          <w:rFonts w:ascii="Palatino Linotype" w:hAnsi="Palatino Linotype"/>
          <w:noProof/>
          <w:sz w:val="32"/>
          <w:szCs w:val="32"/>
          <w:lang w:eastAsia="en-GB"/>
        </w:rPr>
      </w:pPr>
    </w:p>
    <w:p w14:paraId="5E4B1150" w14:textId="77777777" w:rsidR="008E6DD9" w:rsidRDefault="008E6DD9" w:rsidP="00DC1263">
      <w:pPr>
        <w:spacing w:after="0" w:line="240" w:lineRule="auto"/>
        <w:jc w:val="center"/>
        <w:rPr>
          <w:rFonts w:ascii="Palatino Linotype" w:hAnsi="Palatino Linotype"/>
          <w:noProof/>
          <w:sz w:val="32"/>
          <w:szCs w:val="32"/>
          <w:lang w:eastAsia="en-GB"/>
        </w:rPr>
      </w:pPr>
    </w:p>
    <w:p w14:paraId="5E4B1151" w14:textId="77777777" w:rsidR="008E6DD9" w:rsidRDefault="008E6DD9" w:rsidP="00DC1263">
      <w:pPr>
        <w:spacing w:after="0" w:line="240" w:lineRule="auto"/>
        <w:jc w:val="center"/>
        <w:rPr>
          <w:rFonts w:ascii="Palatino Linotype" w:hAnsi="Palatino Linotype"/>
          <w:noProof/>
          <w:sz w:val="32"/>
          <w:szCs w:val="32"/>
          <w:lang w:eastAsia="en-GB"/>
        </w:rPr>
      </w:pPr>
    </w:p>
    <w:p w14:paraId="5E4B1152" w14:textId="77777777" w:rsidR="00DC1263" w:rsidRPr="009D6C05" w:rsidRDefault="00DC1263" w:rsidP="00DC1263">
      <w:pPr>
        <w:spacing w:after="0" w:line="240" w:lineRule="auto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Nationality:</w:t>
      </w:r>
      <w:r w:rsidR="00FC69A4">
        <w:rPr>
          <w:rFonts w:ascii="Palatino Linotype" w:hAnsi="Palatino Linotype"/>
          <w:b/>
        </w:rPr>
        <w:t xml:space="preserve"> </w:t>
      </w:r>
    </w:p>
    <w:p w14:paraId="5E4B1153" w14:textId="77777777" w:rsidR="00DC1263" w:rsidRPr="009D6C05" w:rsidRDefault="00DC1263" w:rsidP="00DC1263">
      <w:pPr>
        <w:spacing w:after="0" w:line="240" w:lineRule="auto"/>
        <w:jc w:val="center"/>
        <w:rPr>
          <w:rFonts w:ascii="Palatino Linotype" w:hAnsi="Palatino Linotype"/>
          <w:b/>
        </w:rPr>
      </w:pPr>
      <w:r w:rsidRPr="009D6C05">
        <w:rPr>
          <w:rFonts w:ascii="Palatino Linotype" w:hAnsi="Palatino Linotype"/>
          <w:b/>
        </w:rPr>
        <w:t>Languages:</w:t>
      </w:r>
      <w:r>
        <w:rPr>
          <w:rFonts w:ascii="Palatino Linotype" w:hAnsi="Palatino Linotype"/>
          <w:b/>
        </w:rPr>
        <w:t xml:space="preserve"> </w:t>
      </w:r>
    </w:p>
    <w:p w14:paraId="5E4B1154" w14:textId="77777777" w:rsidR="00755EA6" w:rsidRDefault="00DC1263" w:rsidP="00DC1263">
      <w:pPr>
        <w:spacing w:after="0" w:line="240" w:lineRule="auto"/>
        <w:jc w:val="center"/>
        <w:rPr>
          <w:rFonts w:ascii="Palatino Linotype" w:hAnsi="Palatino Linotype"/>
          <w:b/>
        </w:rPr>
      </w:pPr>
      <w:r w:rsidRPr="009D6C05">
        <w:rPr>
          <w:rFonts w:ascii="Palatino Linotype" w:hAnsi="Palatino Linotype"/>
          <w:b/>
        </w:rPr>
        <w:t>Date of Birth:</w:t>
      </w:r>
      <w:r>
        <w:rPr>
          <w:rFonts w:ascii="Palatino Linotype" w:hAnsi="Palatino Linotype"/>
          <w:b/>
        </w:rPr>
        <w:t xml:space="preserve"> </w:t>
      </w:r>
    </w:p>
    <w:p w14:paraId="5E4B1155" w14:textId="77777777" w:rsidR="00DC1263" w:rsidRPr="009D6C05" w:rsidRDefault="00DC1263" w:rsidP="00DC1263">
      <w:pPr>
        <w:spacing w:after="0" w:line="240" w:lineRule="auto"/>
        <w:jc w:val="center"/>
        <w:rPr>
          <w:rFonts w:ascii="Palatino Linotype" w:hAnsi="Palatino Linotype"/>
          <w:b/>
        </w:rPr>
      </w:pPr>
      <w:r w:rsidRPr="009D6C05">
        <w:rPr>
          <w:rFonts w:ascii="Palatino Linotype" w:hAnsi="Palatino Linotype"/>
          <w:b/>
        </w:rPr>
        <w:t>Marital Status:</w:t>
      </w:r>
      <w:r>
        <w:rPr>
          <w:rFonts w:ascii="Palatino Linotype" w:hAnsi="Palatino Linotype"/>
          <w:b/>
        </w:rPr>
        <w:t xml:space="preserve"> </w:t>
      </w:r>
    </w:p>
    <w:p w14:paraId="5E4B1156" w14:textId="77777777" w:rsidR="00DC1263" w:rsidRDefault="00DC1263" w:rsidP="00431DE3">
      <w:pPr>
        <w:spacing w:after="0" w:line="240" w:lineRule="auto"/>
        <w:jc w:val="center"/>
        <w:rPr>
          <w:rFonts w:ascii="Palatino Linotype" w:hAnsi="Palatino Linotype"/>
          <w:b/>
        </w:rPr>
      </w:pPr>
      <w:r w:rsidRPr="009D6C05">
        <w:rPr>
          <w:rFonts w:ascii="Palatino Linotype" w:hAnsi="Palatino Linotype"/>
          <w:b/>
        </w:rPr>
        <w:t>Non Smoker</w:t>
      </w:r>
    </w:p>
    <w:p w14:paraId="5E4B1157" w14:textId="5433A9B7" w:rsidR="00AE5814" w:rsidRDefault="00AE5814" w:rsidP="00431DE3">
      <w:pPr>
        <w:spacing w:after="0" w:line="240" w:lineRule="auto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Full UK Driving Licence</w:t>
      </w:r>
    </w:p>
    <w:p w14:paraId="27EA232A" w14:textId="6D3F500E" w:rsidR="002B61AB" w:rsidRDefault="002B61AB" w:rsidP="00431DE3">
      <w:pPr>
        <w:spacing w:after="0" w:line="240" w:lineRule="auto"/>
        <w:jc w:val="center"/>
        <w:rPr>
          <w:rFonts w:ascii="Palatino Linotype" w:hAnsi="Palatino Linotype"/>
          <w:b/>
          <w:color w:val="FF0000"/>
        </w:rPr>
      </w:pPr>
      <w:r>
        <w:rPr>
          <w:rFonts w:ascii="Palatino Linotype" w:hAnsi="Palatino Linotype"/>
          <w:b/>
          <w:color w:val="FF0000"/>
        </w:rPr>
        <w:t>When updating CVs, check all the above details are included, and if not please add</w:t>
      </w:r>
    </w:p>
    <w:p w14:paraId="5D02A181" w14:textId="01BB62EF" w:rsidR="002B61AB" w:rsidRPr="002B61AB" w:rsidRDefault="002B61AB" w:rsidP="00431DE3">
      <w:pPr>
        <w:spacing w:after="0" w:line="240" w:lineRule="auto"/>
        <w:jc w:val="center"/>
        <w:rPr>
          <w:rFonts w:ascii="Palatino Linotype" w:hAnsi="Palatino Linotype"/>
          <w:b/>
          <w:color w:val="FF0000"/>
        </w:rPr>
      </w:pPr>
      <w:r>
        <w:rPr>
          <w:rFonts w:ascii="Palatino Linotype" w:hAnsi="Palatino Linotype"/>
          <w:b/>
          <w:color w:val="FF0000"/>
        </w:rPr>
        <w:t>If Age or Dependants are included in this section, please remove</w:t>
      </w:r>
    </w:p>
    <w:p w14:paraId="5E4B1158" w14:textId="77777777" w:rsidR="005E3176" w:rsidRPr="005E3176" w:rsidRDefault="005E3176" w:rsidP="005E3176">
      <w:pPr>
        <w:spacing w:after="0" w:line="240" w:lineRule="auto"/>
        <w:ind w:left="1440" w:hanging="1440"/>
        <w:rPr>
          <w:rFonts w:ascii="Arial" w:eastAsia="Times New Roman" w:hAnsi="Arial" w:cs="Times New Roman"/>
          <w:sz w:val="20"/>
          <w:szCs w:val="20"/>
          <w:lang w:eastAsia="en-GB"/>
        </w:rPr>
      </w:pPr>
    </w:p>
    <w:p w14:paraId="215CCA7C" w14:textId="77777777" w:rsidR="00B03397" w:rsidRDefault="00B03397" w:rsidP="00FC69A4">
      <w:pPr>
        <w:spacing w:after="0" w:line="240" w:lineRule="auto"/>
        <w:rPr>
          <w:rFonts w:ascii="Palatino Linotype" w:hAnsi="Palatino Linotype"/>
          <w:b/>
        </w:rPr>
      </w:pPr>
    </w:p>
    <w:p w14:paraId="73A4EBAB" w14:textId="77777777" w:rsidR="00B03397" w:rsidRDefault="00B03397" w:rsidP="00B03397">
      <w:pPr>
        <w:rPr>
          <w:rFonts w:ascii="Palatino Linotype" w:hAnsi="Palatino Linotype"/>
          <w:b/>
          <w:bCs/>
        </w:rPr>
      </w:pPr>
      <w:r w:rsidRPr="00E4566C">
        <w:rPr>
          <w:rFonts w:ascii="Palatino Linotype" w:hAnsi="Palatino Linotype"/>
          <w:b/>
          <w:bCs/>
        </w:rPr>
        <w:t xml:space="preserve">Common </w:t>
      </w:r>
      <w:r>
        <w:rPr>
          <w:rFonts w:ascii="Palatino Linotype" w:hAnsi="Palatino Linotype"/>
          <w:b/>
          <w:bCs/>
        </w:rPr>
        <w:t xml:space="preserve">CV </w:t>
      </w:r>
      <w:r w:rsidRPr="00E4566C">
        <w:rPr>
          <w:rFonts w:ascii="Palatino Linotype" w:hAnsi="Palatino Linotype"/>
          <w:b/>
          <w:bCs/>
        </w:rPr>
        <w:t>Mistakes</w:t>
      </w:r>
    </w:p>
    <w:p w14:paraId="18F1F01E" w14:textId="77777777" w:rsidR="00B03397" w:rsidRPr="00820CFA" w:rsidRDefault="00B03397" w:rsidP="00B0339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Make sure Job Titles start with a Capital and are not lowercase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397" w:rsidRPr="00E4566C" w14:paraId="1A457710" w14:textId="77777777" w:rsidTr="002F33BA">
        <w:tc>
          <w:tcPr>
            <w:tcW w:w="4508" w:type="dxa"/>
          </w:tcPr>
          <w:p w14:paraId="14955F15" w14:textId="77777777" w:rsidR="00B03397" w:rsidRPr="00E4566C" w:rsidRDefault="00B03397" w:rsidP="002F33BA">
            <w:pPr>
              <w:rPr>
                <w:rFonts w:ascii="Palatino Linotype" w:hAnsi="Palatino Linotype"/>
                <w:b/>
                <w:bCs/>
              </w:rPr>
            </w:pPr>
            <w:r w:rsidRPr="00E4566C">
              <w:rPr>
                <w:rFonts w:ascii="Palatino Linotype" w:hAnsi="Palatino Linotype"/>
                <w:b/>
                <w:bCs/>
              </w:rPr>
              <w:t>Incorrect</w:t>
            </w:r>
          </w:p>
        </w:tc>
        <w:tc>
          <w:tcPr>
            <w:tcW w:w="4508" w:type="dxa"/>
          </w:tcPr>
          <w:p w14:paraId="416D543D" w14:textId="77777777" w:rsidR="00B03397" w:rsidRPr="00E4566C" w:rsidRDefault="00B03397" w:rsidP="002F33BA">
            <w:pPr>
              <w:rPr>
                <w:rFonts w:ascii="Palatino Linotype" w:hAnsi="Palatino Linotype"/>
                <w:b/>
                <w:bCs/>
              </w:rPr>
            </w:pPr>
            <w:r w:rsidRPr="00E4566C">
              <w:rPr>
                <w:rFonts w:ascii="Palatino Linotype" w:hAnsi="Palatino Linotype"/>
                <w:b/>
                <w:bCs/>
              </w:rPr>
              <w:t>Correct</w:t>
            </w:r>
          </w:p>
        </w:tc>
      </w:tr>
      <w:tr w:rsidR="00B03397" w:rsidRPr="00E4566C" w14:paraId="6B930812" w14:textId="77777777" w:rsidTr="002F33BA">
        <w:tc>
          <w:tcPr>
            <w:tcW w:w="4508" w:type="dxa"/>
          </w:tcPr>
          <w:p w14:paraId="75F55E8D" w14:textId="77777777" w:rsidR="00B03397" w:rsidRPr="00E4566C" w:rsidRDefault="00B03397" w:rsidP="002F33BA">
            <w:pPr>
              <w:rPr>
                <w:rFonts w:ascii="Palatino Linotype" w:hAnsi="Palatino Linotype"/>
              </w:rPr>
            </w:pPr>
            <w:r w:rsidRPr="00E4566C">
              <w:rPr>
                <w:rFonts w:ascii="Palatino Linotype" w:hAnsi="Palatino Linotype"/>
              </w:rPr>
              <w:t>Principle (when talking about boss)</w:t>
            </w:r>
          </w:p>
        </w:tc>
        <w:tc>
          <w:tcPr>
            <w:tcW w:w="4508" w:type="dxa"/>
          </w:tcPr>
          <w:p w14:paraId="61393AD6" w14:textId="77777777" w:rsidR="00B03397" w:rsidRPr="00E4566C" w:rsidRDefault="00B03397" w:rsidP="002F33BA">
            <w:pPr>
              <w:rPr>
                <w:rFonts w:ascii="Palatino Linotype" w:hAnsi="Palatino Linotype"/>
              </w:rPr>
            </w:pPr>
            <w:r w:rsidRPr="00E4566C">
              <w:rPr>
                <w:rFonts w:ascii="Palatino Linotype" w:hAnsi="Palatino Linotype"/>
              </w:rPr>
              <w:t>Principal</w:t>
            </w:r>
          </w:p>
        </w:tc>
      </w:tr>
      <w:tr w:rsidR="00B03397" w:rsidRPr="00E4566C" w14:paraId="11B933A5" w14:textId="77777777" w:rsidTr="002F33BA">
        <w:tc>
          <w:tcPr>
            <w:tcW w:w="4508" w:type="dxa"/>
          </w:tcPr>
          <w:p w14:paraId="02A97CB3" w14:textId="77777777" w:rsidR="00B03397" w:rsidRPr="00E4566C" w:rsidRDefault="00B03397" w:rsidP="002F33BA">
            <w:pPr>
              <w:rPr>
                <w:rFonts w:ascii="Palatino Linotype" w:hAnsi="Palatino Linotype"/>
              </w:rPr>
            </w:pPr>
            <w:r w:rsidRPr="00E4566C">
              <w:rPr>
                <w:rFonts w:ascii="Palatino Linotype" w:hAnsi="Palatino Linotype"/>
              </w:rPr>
              <w:t>Ladies Maid</w:t>
            </w:r>
          </w:p>
        </w:tc>
        <w:tc>
          <w:tcPr>
            <w:tcW w:w="4508" w:type="dxa"/>
          </w:tcPr>
          <w:p w14:paraId="3B2190B5" w14:textId="77777777" w:rsidR="00B03397" w:rsidRPr="00E4566C" w:rsidRDefault="00B03397" w:rsidP="002F33BA">
            <w:pPr>
              <w:rPr>
                <w:rFonts w:ascii="Palatino Linotype" w:hAnsi="Palatino Linotype"/>
              </w:rPr>
            </w:pPr>
            <w:r w:rsidRPr="00E4566C">
              <w:rPr>
                <w:rFonts w:ascii="Palatino Linotype" w:hAnsi="Palatino Linotype"/>
              </w:rPr>
              <w:t>Lady’s Maid</w:t>
            </w:r>
          </w:p>
        </w:tc>
      </w:tr>
      <w:tr w:rsidR="00B03397" w:rsidRPr="00E4566C" w14:paraId="30AB9C98" w14:textId="77777777" w:rsidTr="002F33BA">
        <w:tc>
          <w:tcPr>
            <w:tcW w:w="4508" w:type="dxa"/>
          </w:tcPr>
          <w:p w14:paraId="08FEFACA" w14:textId="77777777" w:rsidR="00B03397" w:rsidRPr="00E4566C" w:rsidRDefault="00B03397" w:rsidP="002F33B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Discrete</w:t>
            </w:r>
          </w:p>
        </w:tc>
        <w:tc>
          <w:tcPr>
            <w:tcW w:w="4508" w:type="dxa"/>
          </w:tcPr>
          <w:p w14:paraId="38E7D38D" w14:textId="77777777" w:rsidR="00B03397" w:rsidRPr="00E4566C" w:rsidRDefault="00B03397" w:rsidP="002F33B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Discreet</w:t>
            </w:r>
          </w:p>
        </w:tc>
      </w:tr>
      <w:tr w:rsidR="00B03397" w:rsidRPr="00E4566C" w14:paraId="4291071C" w14:textId="77777777" w:rsidTr="002F33BA">
        <w:tc>
          <w:tcPr>
            <w:tcW w:w="4508" w:type="dxa"/>
          </w:tcPr>
          <w:p w14:paraId="42A33AED" w14:textId="77777777" w:rsidR="00B03397" w:rsidRDefault="00B03397" w:rsidP="002F33B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Upmost</w:t>
            </w:r>
          </w:p>
        </w:tc>
        <w:tc>
          <w:tcPr>
            <w:tcW w:w="4508" w:type="dxa"/>
          </w:tcPr>
          <w:p w14:paraId="0B18696C" w14:textId="77777777" w:rsidR="00B03397" w:rsidRDefault="00B03397" w:rsidP="002F33B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Utmost</w:t>
            </w:r>
          </w:p>
        </w:tc>
      </w:tr>
    </w:tbl>
    <w:p w14:paraId="50CAA3D3" w14:textId="77777777" w:rsidR="00B03397" w:rsidRPr="00E4566C" w:rsidRDefault="00B03397" w:rsidP="00B03397">
      <w:pPr>
        <w:rPr>
          <w:rFonts w:ascii="Palatino Linotype" w:hAnsi="Palatino Linotype"/>
        </w:rPr>
      </w:pPr>
    </w:p>
    <w:p w14:paraId="5E4B1159" w14:textId="50EE5840" w:rsidR="008E6DD9" w:rsidRDefault="008E6DD9" w:rsidP="00FC69A4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Profile</w:t>
      </w:r>
    </w:p>
    <w:p w14:paraId="5E4B115A" w14:textId="77777777" w:rsidR="008E6DD9" w:rsidRPr="008E6DD9" w:rsidRDefault="008E6DD9" w:rsidP="00FC69A4">
      <w:pPr>
        <w:spacing w:after="0" w:line="240" w:lineRule="auto"/>
        <w:rPr>
          <w:rFonts w:ascii="Palatino Linotype" w:hAnsi="Palatino Linotype"/>
        </w:rPr>
      </w:pPr>
    </w:p>
    <w:p w14:paraId="5E4B115B" w14:textId="19FCB43C" w:rsidR="008E6DD9" w:rsidRDefault="00024462" w:rsidP="00FC69A4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Job Titles should always start with a capital letter.</w:t>
      </w:r>
    </w:p>
    <w:p w14:paraId="5E4B115C" w14:textId="77777777" w:rsidR="00ED3AAE" w:rsidRPr="008E6DD9" w:rsidRDefault="00ED3AAE" w:rsidP="00FC69A4">
      <w:pPr>
        <w:spacing w:after="0" w:line="240" w:lineRule="auto"/>
        <w:rPr>
          <w:rFonts w:ascii="Palatino Linotype" w:hAnsi="Palatino Linotype"/>
        </w:rPr>
      </w:pPr>
    </w:p>
    <w:p w14:paraId="39BF51B1" w14:textId="77777777" w:rsidR="00B03397" w:rsidRDefault="00B03397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5E4B115D" w14:textId="3328A7EF" w:rsidR="005E3176" w:rsidRPr="00FC69A4" w:rsidRDefault="005E3176" w:rsidP="00FC69A4">
      <w:pPr>
        <w:spacing w:after="0" w:line="240" w:lineRule="auto"/>
        <w:rPr>
          <w:rFonts w:ascii="Palatino Linotype" w:hAnsi="Palatino Linotype"/>
          <w:b/>
        </w:rPr>
      </w:pPr>
      <w:r w:rsidRPr="00FC69A4">
        <w:rPr>
          <w:rFonts w:ascii="Palatino Linotype" w:hAnsi="Palatino Linotype"/>
          <w:b/>
        </w:rPr>
        <w:lastRenderedPageBreak/>
        <w:t>Experience</w:t>
      </w:r>
    </w:p>
    <w:p w14:paraId="5E4B115E" w14:textId="77777777" w:rsidR="00FC69A4" w:rsidRDefault="00FC69A4" w:rsidP="00A66315">
      <w:pPr>
        <w:spacing w:after="0" w:line="240" w:lineRule="auto"/>
        <w:rPr>
          <w:rFonts w:ascii="Palatino Linotype" w:hAnsi="Palatino Linotype"/>
        </w:rPr>
      </w:pPr>
    </w:p>
    <w:p w14:paraId="5E4B115F" w14:textId="39B95D19" w:rsidR="008E6DD9" w:rsidRP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Dates should always be just the first 3 letters of the month</w:t>
      </w:r>
    </w:p>
    <w:p w14:paraId="5E0F4B0E" w14:textId="0E9B1354" w:rsid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Always make sure the experience is in bullet-points</w:t>
      </w:r>
    </w:p>
    <w:p w14:paraId="6E413376" w14:textId="0D2837A0" w:rsidR="00024462" w:rsidRPr="002B61AB" w:rsidRDefault="00024462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Take out things such as “I am responsible for”; “I manage”; “in this role, I” – keep it compact, ie “Responsible for”; “Manage”; “I …”</w:t>
      </w:r>
    </w:p>
    <w:p w14:paraId="787260AE" w14:textId="2322ECCB" w:rsidR="00024462" w:rsidRPr="00024462" w:rsidRDefault="002B61AB" w:rsidP="00024462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Be careful of spacing – don’t leave one line/bullet-point either on the bottom of one page or the top of another – try and keep as much of one job together as possible – if you are not sure, ask Clare</w:t>
      </w:r>
    </w:p>
    <w:p w14:paraId="49F20938" w14:textId="3C681AE8" w:rsid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Don’t leave the text too near the footer and header on each page</w:t>
      </w:r>
    </w:p>
    <w:p w14:paraId="00DCF8E6" w14:textId="08423BEF" w:rsidR="002B61AB" w:rsidRP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If updating a CV and it has not been formatted as above, please update it accordingly</w:t>
      </w:r>
    </w:p>
    <w:p w14:paraId="5E4B1160" w14:textId="77777777" w:rsidR="008E6DD9" w:rsidRPr="008E6DD9" w:rsidRDefault="008E6DD9" w:rsidP="00103B5C">
      <w:pPr>
        <w:spacing w:after="0" w:line="240" w:lineRule="auto"/>
        <w:rPr>
          <w:rFonts w:ascii="Palatino Linotype" w:hAnsi="Palatino Linotype"/>
        </w:rPr>
      </w:pPr>
    </w:p>
    <w:p w14:paraId="5E4B1161" w14:textId="77777777" w:rsidR="00103B5C" w:rsidRPr="00883732" w:rsidRDefault="00103B5C" w:rsidP="00103B5C">
      <w:pPr>
        <w:spacing w:after="0" w:line="240" w:lineRule="auto"/>
        <w:rPr>
          <w:rFonts w:ascii="Palatino Linotype" w:hAnsi="Palatino Linotype"/>
          <w:b/>
        </w:rPr>
      </w:pPr>
      <w:r w:rsidRPr="00883732">
        <w:rPr>
          <w:rFonts w:ascii="Palatino Linotype" w:hAnsi="Palatino Linotype"/>
          <w:b/>
        </w:rPr>
        <w:t>Education</w:t>
      </w:r>
    </w:p>
    <w:p w14:paraId="5E4B1162" w14:textId="77777777" w:rsidR="00DD12DA" w:rsidRDefault="00DD12DA" w:rsidP="00DD12DA">
      <w:pPr>
        <w:spacing w:after="0" w:line="240" w:lineRule="auto"/>
        <w:rPr>
          <w:rFonts w:ascii="Palatino Linotype" w:hAnsi="Palatino Linotype"/>
        </w:rPr>
      </w:pPr>
    </w:p>
    <w:p w14:paraId="5E4B1163" w14:textId="7BC812C7" w:rsidR="00C26CD1" w:rsidRPr="002B61AB" w:rsidRDefault="002B61AB" w:rsidP="00681686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Try and keep Education in the same format as Experience – ie dates should always be just the first 3 letters of the month – if not possible, bullet-point</w:t>
      </w:r>
    </w:p>
    <w:p w14:paraId="576A988D" w14:textId="77777777" w:rsidR="00024462" w:rsidRDefault="00024462" w:rsidP="00DD12DA">
      <w:pPr>
        <w:spacing w:after="0" w:line="240" w:lineRule="auto"/>
        <w:rPr>
          <w:rFonts w:ascii="Palatino Linotype" w:hAnsi="Palatino Linotype"/>
          <w:b/>
        </w:rPr>
      </w:pPr>
    </w:p>
    <w:p w14:paraId="5E4B1165" w14:textId="0DE2F8AC" w:rsidR="00C26CD1" w:rsidRDefault="00C26CD1" w:rsidP="00DD12D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Key Skills</w:t>
      </w:r>
    </w:p>
    <w:p w14:paraId="5E4B1166" w14:textId="77777777" w:rsidR="00C26CD1" w:rsidRDefault="00C26CD1" w:rsidP="00DD12DA">
      <w:pPr>
        <w:spacing w:after="0" w:line="240" w:lineRule="auto"/>
        <w:rPr>
          <w:rFonts w:ascii="Palatino Linotype" w:hAnsi="Palatino Linotype"/>
        </w:rPr>
      </w:pPr>
    </w:p>
    <w:p w14:paraId="5E4B1167" w14:textId="5B8329D6" w:rsidR="00C26CD1" w:rsidRPr="002B61AB" w:rsidRDefault="002B61AB" w:rsidP="008A52F3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Add as bullet-points</w:t>
      </w:r>
    </w:p>
    <w:p w14:paraId="5E4B1168" w14:textId="77777777" w:rsidR="00C26CD1" w:rsidRDefault="00C26CD1" w:rsidP="00DD12DA">
      <w:pPr>
        <w:spacing w:after="0" w:line="240" w:lineRule="auto"/>
        <w:rPr>
          <w:rFonts w:ascii="Palatino Linotype" w:hAnsi="Palatino Linotype"/>
        </w:rPr>
      </w:pPr>
    </w:p>
    <w:p w14:paraId="5E4B1169" w14:textId="77777777" w:rsidR="00C26CD1" w:rsidRPr="00C26CD1" w:rsidRDefault="00C26CD1" w:rsidP="00DD12DA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Interests</w:t>
      </w:r>
    </w:p>
    <w:p w14:paraId="5E4B116A" w14:textId="43AE94BC" w:rsidR="008E6DD9" w:rsidRDefault="008E6DD9" w:rsidP="00DD12DA">
      <w:pPr>
        <w:spacing w:after="0" w:line="240" w:lineRule="auto"/>
        <w:rPr>
          <w:rFonts w:ascii="Palatino Linotype" w:hAnsi="Palatino Linotype"/>
        </w:rPr>
      </w:pPr>
    </w:p>
    <w:p w14:paraId="02841A48" w14:textId="77777777" w:rsidR="002B61AB" w:rsidRP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 w:rsidRPr="002B61AB">
        <w:rPr>
          <w:rFonts w:ascii="Palatino Linotype" w:hAnsi="Palatino Linotype"/>
          <w:color w:val="FF0000"/>
        </w:rPr>
        <w:t>Add as bullet-points</w:t>
      </w:r>
    </w:p>
    <w:p w14:paraId="1B8CC591" w14:textId="20F0DE07" w:rsidR="002B61AB" w:rsidRDefault="002B61AB" w:rsidP="00DD12DA">
      <w:pPr>
        <w:spacing w:after="0" w:line="240" w:lineRule="auto"/>
        <w:rPr>
          <w:rFonts w:ascii="Palatino Linotype" w:hAnsi="Palatino Linotype"/>
        </w:rPr>
      </w:pPr>
    </w:p>
    <w:p w14:paraId="4D035269" w14:textId="723211CB" w:rsidR="002B61AB" w:rsidRDefault="002B61AB" w:rsidP="00DD12DA">
      <w:p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When saving the Client CV – use the following format:</w:t>
      </w:r>
    </w:p>
    <w:p w14:paraId="05E1889E" w14:textId="2BC0C4AC" w:rsid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FirstName (Candidate BH No) Client CV</w:t>
      </w:r>
    </w:p>
    <w:p w14:paraId="1D45D453" w14:textId="3747345A" w:rsidR="002B61AB" w:rsidRDefault="002B61AB" w:rsidP="002B61AB">
      <w:pPr>
        <w:spacing w:after="0" w:line="240" w:lineRule="auto"/>
        <w:rPr>
          <w:rFonts w:ascii="Palatino Linotype" w:hAnsi="Palatino Linotype"/>
          <w:color w:val="FF0000"/>
        </w:rPr>
      </w:pPr>
    </w:p>
    <w:p w14:paraId="41B03537" w14:textId="2E3FB8E1" w:rsidR="002B61AB" w:rsidRPr="002B61AB" w:rsidRDefault="002B61AB" w:rsidP="002B61AB">
      <w:p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When updating a Client CV:</w:t>
      </w:r>
    </w:p>
    <w:p w14:paraId="79AF19AF" w14:textId="5B52459C" w:rsid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Make sure the title of the document follows the above format – and if it has Word or PDF in the actual title of the document, please remove it</w:t>
      </w:r>
    </w:p>
    <w:p w14:paraId="0F8CD3B4" w14:textId="2C44D32B" w:rsidR="002B61AB" w:rsidRDefault="002B61AB" w:rsidP="002B61AB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Check the</w:t>
      </w:r>
      <w:r w:rsidR="00FD0CB1">
        <w:rPr>
          <w:rFonts w:ascii="Palatino Linotype" w:hAnsi="Palatino Linotype"/>
          <w:color w:val="FF0000"/>
        </w:rPr>
        <w:t xml:space="preserve"> address and</w:t>
      </w:r>
      <w:r>
        <w:rPr>
          <w:rFonts w:ascii="Palatino Linotype" w:hAnsi="Palatino Linotype"/>
          <w:color w:val="FF0000"/>
        </w:rPr>
        <w:t xml:space="preserve"> telephone number in the footer is current</w:t>
      </w:r>
    </w:p>
    <w:p w14:paraId="76BD8DAA" w14:textId="7ADF8E93" w:rsidR="00B03397" w:rsidRDefault="00B03397" w:rsidP="00B03397">
      <w:pPr>
        <w:spacing w:after="0" w:line="240" w:lineRule="auto"/>
        <w:rPr>
          <w:rFonts w:ascii="Palatino Linotype" w:hAnsi="Palatino Linotype"/>
          <w:color w:val="FF0000"/>
        </w:rPr>
      </w:pPr>
    </w:p>
    <w:p w14:paraId="5214AF47" w14:textId="77777777" w:rsidR="00B03397" w:rsidRDefault="00B03397" w:rsidP="00B03397">
      <w:pPr>
        <w:rPr>
          <w:rFonts w:ascii="Palatino Linotype" w:hAnsi="Palatino Linotype"/>
          <w:b/>
          <w:bCs/>
        </w:rPr>
      </w:pPr>
    </w:p>
    <w:p w14:paraId="6D6DA026" w14:textId="77777777" w:rsidR="00B03397" w:rsidRPr="00B03397" w:rsidRDefault="00B03397" w:rsidP="00B03397">
      <w:pPr>
        <w:spacing w:after="0" w:line="240" w:lineRule="auto"/>
        <w:rPr>
          <w:rFonts w:ascii="Palatino Linotype" w:hAnsi="Palatino Linotype"/>
          <w:color w:val="FF0000"/>
        </w:rPr>
      </w:pPr>
    </w:p>
    <w:sectPr w:rsidR="00B03397" w:rsidRPr="00B0339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B116D" w14:textId="77777777" w:rsidR="004A4755" w:rsidRDefault="004A4755" w:rsidP="009D6C05">
      <w:pPr>
        <w:spacing w:after="0" w:line="240" w:lineRule="auto"/>
      </w:pPr>
      <w:r>
        <w:separator/>
      </w:r>
    </w:p>
  </w:endnote>
  <w:endnote w:type="continuationSeparator" w:id="0">
    <w:p w14:paraId="5E4B116E" w14:textId="77777777" w:rsidR="004A4755" w:rsidRDefault="004A4755" w:rsidP="009D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1174" w14:textId="7E2C6C8D" w:rsidR="00717C37" w:rsidRPr="004B72DA" w:rsidRDefault="00717C37" w:rsidP="00717C37">
    <w:pPr>
      <w:tabs>
        <w:tab w:val="left" w:pos="1725"/>
      </w:tabs>
      <w:spacing w:after="0" w:line="240" w:lineRule="auto"/>
      <w:ind w:right="261"/>
      <w:jc w:val="center"/>
      <w:rPr>
        <w:rFonts w:ascii="Palatino Linotype" w:hAnsi="Palatino Linotype"/>
        <w:b/>
        <w:i/>
        <w:sz w:val="16"/>
        <w:szCs w:val="16"/>
      </w:rPr>
    </w:pPr>
    <w:r w:rsidRPr="004B72DA">
      <w:rPr>
        <w:rFonts w:ascii="Palatino Linotype" w:hAnsi="Palatino Linotype"/>
        <w:b/>
        <w:i/>
        <w:noProof/>
        <w:sz w:val="16"/>
        <w:szCs w:val="16"/>
        <w:lang w:eastAsia="en-GB"/>
      </w:rPr>
      <w:drawing>
        <wp:inline distT="0" distB="0" distL="0" distR="0" wp14:anchorId="5E4B117C" wp14:editId="5E4B117D">
          <wp:extent cx="319849" cy="314325"/>
          <wp:effectExtent l="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hs-logo-red (2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737"/>
                  <a:stretch/>
                </pic:blipFill>
                <pic:spPr bwMode="auto">
                  <a:xfrm>
                    <a:off x="0" y="0"/>
                    <a:ext cx="319707" cy="314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B72DA">
      <w:rPr>
        <w:rFonts w:ascii="Palatino Linotype" w:hAnsi="Palatino Linotype"/>
        <w:b/>
        <w:i/>
        <w:sz w:val="16"/>
        <w:szCs w:val="16"/>
      </w:rPr>
      <w:t xml:space="preserve"> Exclusive Household Staff Ltd, </w:t>
    </w:r>
    <w:r w:rsidR="00FD0CB1">
      <w:rPr>
        <w:rFonts w:ascii="Palatino Linotype" w:hAnsi="Palatino Linotype"/>
        <w:b/>
        <w:i/>
        <w:sz w:val="16"/>
        <w:szCs w:val="16"/>
      </w:rPr>
      <w:t>52 Grosvenor Gardens</w:t>
    </w:r>
    <w:r w:rsidRPr="004B72DA">
      <w:rPr>
        <w:rFonts w:ascii="Palatino Linotype" w:hAnsi="Palatino Linotype"/>
        <w:b/>
        <w:i/>
        <w:sz w:val="16"/>
        <w:szCs w:val="16"/>
      </w:rPr>
      <w:t>, London, SW1W 0</w:t>
    </w:r>
    <w:r w:rsidR="00FD0CB1">
      <w:rPr>
        <w:rFonts w:ascii="Palatino Linotype" w:hAnsi="Palatino Linotype"/>
        <w:b/>
        <w:i/>
        <w:sz w:val="16"/>
        <w:szCs w:val="16"/>
      </w:rPr>
      <w:t>AU</w:t>
    </w:r>
  </w:p>
  <w:p w14:paraId="5E4B1175" w14:textId="4547D740" w:rsidR="00717C37" w:rsidRPr="004B72DA" w:rsidRDefault="00717C37" w:rsidP="00717C37">
    <w:pPr>
      <w:tabs>
        <w:tab w:val="left" w:pos="1725"/>
      </w:tabs>
      <w:spacing w:after="0" w:line="240" w:lineRule="auto"/>
      <w:ind w:right="261"/>
      <w:jc w:val="center"/>
      <w:rPr>
        <w:rFonts w:ascii="Palatino Linotype" w:hAnsi="Palatino Linotype"/>
        <w:b/>
        <w:i/>
        <w:sz w:val="16"/>
        <w:szCs w:val="16"/>
      </w:rPr>
    </w:pPr>
    <w:r>
      <w:t xml:space="preserve">         </w:t>
    </w:r>
    <w:hyperlink r:id="rId2" w:history="1">
      <w:r w:rsidRPr="004B72DA">
        <w:rPr>
          <w:rStyle w:val="Hyperlink"/>
          <w:rFonts w:ascii="Palatino Linotype" w:hAnsi="Palatino Linotype"/>
          <w:b/>
          <w:i/>
          <w:color w:val="auto"/>
          <w:sz w:val="16"/>
          <w:szCs w:val="16"/>
          <w:u w:val="none"/>
        </w:rPr>
        <w:t>www.exclusivehouseholdstaff.com</w:t>
      </w:r>
    </w:hyperlink>
    <w:r>
      <w:rPr>
        <w:rFonts w:ascii="Palatino Linotype" w:hAnsi="Palatino Linotype"/>
        <w:b/>
        <w:i/>
        <w:sz w:val="16"/>
        <w:szCs w:val="16"/>
      </w:rPr>
      <w:t xml:space="preserve"> Telephone: </w:t>
    </w:r>
    <w:r w:rsidRPr="00DD2A64">
      <w:rPr>
        <w:rFonts w:ascii="Palatino Linotype" w:hAnsi="Palatino Linotype"/>
        <w:b/>
        <w:i/>
        <w:sz w:val="16"/>
        <w:szCs w:val="16"/>
      </w:rPr>
      <w:t>+44 (0) 203 358 7000</w:t>
    </w:r>
    <w:r>
      <w:rPr>
        <w:rFonts w:ascii="Palatino Linotype" w:hAnsi="Palatino Linotype"/>
        <w:b/>
        <w:i/>
        <w:sz w:val="16"/>
        <w:szCs w:val="16"/>
      </w:rPr>
      <w:t xml:space="preserve"> </w:t>
    </w:r>
    <w:r w:rsidRPr="004B72DA">
      <w:rPr>
        <w:rFonts w:ascii="Palatino Linotype" w:hAnsi="Palatino Linotype"/>
        <w:b/>
        <w:i/>
        <w:sz w:val="16"/>
        <w:szCs w:val="16"/>
      </w:rPr>
      <w:t>Director: Mr J R Pettman</w:t>
    </w:r>
  </w:p>
  <w:p w14:paraId="5E4B1176" w14:textId="77777777" w:rsidR="00717C37" w:rsidRPr="00865449" w:rsidRDefault="00717C37" w:rsidP="00717C37">
    <w:pPr>
      <w:tabs>
        <w:tab w:val="left" w:pos="1725"/>
      </w:tabs>
      <w:spacing w:after="0" w:line="240" w:lineRule="auto"/>
      <w:ind w:right="261"/>
      <w:jc w:val="center"/>
      <w:rPr>
        <w:rFonts w:ascii="Palatino Linotype" w:hAnsi="Palatino Linotype"/>
        <w:b/>
        <w:i/>
        <w:sz w:val="16"/>
        <w:szCs w:val="16"/>
      </w:rPr>
    </w:pPr>
    <w:r>
      <w:rPr>
        <w:rFonts w:ascii="Palatino Linotype" w:hAnsi="Palatino Linotype"/>
        <w:b/>
        <w:i/>
        <w:sz w:val="16"/>
        <w:szCs w:val="16"/>
      </w:rPr>
      <w:t xml:space="preserve"> </w:t>
    </w:r>
    <w:r w:rsidRPr="004B72DA">
      <w:rPr>
        <w:rFonts w:ascii="Palatino Linotype" w:hAnsi="Palatino Linotype"/>
        <w:b/>
        <w:i/>
        <w:sz w:val="16"/>
        <w:szCs w:val="16"/>
      </w:rPr>
      <w:t xml:space="preserve">Registered in England and Wales </w:t>
    </w:r>
    <w:r>
      <w:rPr>
        <w:rFonts w:ascii="Palatino Linotype" w:hAnsi="Palatino Linotype"/>
        <w:b/>
        <w:i/>
        <w:sz w:val="16"/>
        <w:szCs w:val="16"/>
      </w:rPr>
      <w:t>7951775</w:t>
    </w:r>
  </w:p>
  <w:p w14:paraId="5E4B1177" w14:textId="77777777" w:rsidR="000000B6" w:rsidRPr="00717C37" w:rsidRDefault="000000B6" w:rsidP="00717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116B" w14:textId="77777777" w:rsidR="004A4755" w:rsidRDefault="004A4755" w:rsidP="009D6C05">
      <w:pPr>
        <w:spacing w:after="0" w:line="240" w:lineRule="auto"/>
      </w:pPr>
      <w:r>
        <w:separator/>
      </w:r>
    </w:p>
  </w:footnote>
  <w:footnote w:type="continuationSeparator" w:id="0">
    <w:p w14:paraId="5E4B116C" w14:textId="77777777" w:rsidR="004A4755" w:rsidRDefault="004A4755" w:rsidP="009D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1170" w14:textId="77777777" w:rsidR="00717C37" w:rsidRDefault="00717C37" w:rsidP="00717C37">
    <w:pPr>
      <w:pStyle w:val="Header"/>
      <w:jc w:val="center"/>
    </w:pPr>
    <w:r>
      <w:rPr>
        <w:noProof/>
        <w:lang w:eastAsia="en-GB"/>
      </w:rPr>
      <w:drawing>
        <wp:inline distT="0" distB="0" distL="0" distR="0" wp14:anchorId="5E4B117A" wp14:editId="5E4B117B">
          <wp:extent cx="286702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hs-logo-re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755" cy="599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4B1171" w14:textId="77777777" w:rsidR="00717C37" w:rsidRDefault="00717C37" w:rsidP="00717C37">
    <w:pPr>
      <w:pStyle w:val="Footer"/>
    </w:pPr>
  </w:p>
  <w:p w14:paraId="5E4B1172" w14:textId="77777777" w:rsidR="009D6C05" w:rsidRPr="00717C37" w:rsidRDefault="009D6C05" w:rsidP="00717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6C5"/>
    <w:multiLevelType w:val="hybridMultilevel"/>
    <w:tmpl w:val="BBD2169E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5F62"/>
    <w:multiLevelType w:val="hybridMultilevel"/>
    <w:tmpl w:val="EDDA635A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5B60"/>
    <w:multiLevelType w:val="hybridMultilevel"/>
    <w:tmpl w:val="9558BB80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C2459"/>
    <w:multiLevelType w:val="hybridMultilevel"/>
    <w:tmpl w:val="44365F4C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5BF0"/>
    <w:multiLevelType w:val="hybridMultilevel"/>
    <w:tmpl w:val="33C21038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C36E1"/>
    <w:multiLevelType w:val="hybridMultilevel"/>
    <w:tmpl w:val="7084E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01FA"/>
    <w:multiLevelType w:val="hybridMultilevel"/>
    <w:tmpl w:val="F32EE4EA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3661A"/>
    <w:multiLevelType w:val="hybridMultilevel"/>
    <w:tmpl w:val="DCB8F71E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665DA"/>
    <w:multiLevelType w:val="hybridMultilevel"/>
    <w:tmpl w:val="DDACC9DE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35AF0"/>
    <w:multiLevelType w:val="hybridMultilevel"/>
    <w:tmpl w:val="05085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54FD6"/>
    <w:multiLevelType w:val="hybridMultilevel"/>
    <w:tmpl w:val="32787F6E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60C2E"/>
    <w:multiLevelType w:val="hybridMultilevel"/>
    <w:tmpl w:val="EF10ED16"/>
    <w:lvl w:ilvl="0" w:tplc="1AA2FD1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2652">
    <w:abstractNumId w:val="7"/>
  </w:num>
  <w:num w:numId="2" w16cid:durableId="12849441">
    <w:abstractNumId w:val="2"/>
  </w:num>
  <w:num w:numId="3" w16cid:durableId="1150094234">
    <w:abstractNumId w:val="4"/>
  </w:num>
  <w:num w:numId="4" w16cid:durableId="1446467355">
    <w:abstractNumId w:val="6"/>
  </w:num>
  <w:num w:numId="5" w16cid:durableId="536504479">
    <w:abstractNumId w:val="1"/>
  </w:num>
  <w:num w:numId="6" w16cid:durableId="962341570">
    <w:abstractNumId w:val="3"/>
  </w:num>
  <w:num w:numId="7" w16cid:durableId="1632320960">
    <w:abstractNumId w:val="10"/>
  </w:num>
  <w:num w:numId="8" w16cid:durableId="722949948">
    <w:abstractNumId w:val="11"/>
  </w:num>
  <w:num w:numId="9" w16cid:durableId="356778363">
    <w:abstractNumId w:val="0"/>
  </w:num>
  <w:num w:numId="10" w16cid:durableId="39936822">
    <w:abstractNumId w:val="8"/>
  </w:num>
  <w:num w:numId="11" w16cid:durableId="201869170">
    <w:abstractNumId w:val="9"/>
  </w:num>
  <w:num w:numId="12" w16cid:durableId="25880427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5B6"/>
    <w:rsid w:val="000000B6"/>
    <w:rsid w:val="00004589"/>
    <w:rsid w:val="00021C4C"/>
    <w:rsid w:val="00024462"/>
    <w:rsid w:val="00026198"/>
    <w:rsid w:val="00030F3A"/>
    <w:rsid w:val="000B3C5F"/>
    <w:rsid w:val="00103B5C"/>
    <w:rsid w:val="00153EA9"/>
    <w:rsid w:val="001765B6"/>
    <w:rsid w:val="001A44F6"/>
    <w:rsid w:val="001B03FD"/>
    <w:rsid w:val="001E765A"/>
    <w:rsid w:val="002B61AB"/>
    <w:rsid w:val="002C2525"/>
    <w:rsid w:val="002C270E"/>
    <w:rsid w:val="003329BE"/>
    <w:rsid w:val="0035250C"/>
    <w:rsid w:val="003717BD"/>
    <w:rsid w:val="003C4D1C"/>
    <w:rsid w:val="0041119A"/>
    <w:rsid w:val="00431DE3"/>
    <w:rsid w:val="004454B8"/>
    <w:rsid w:val="004A4755"/>
    <w:rsid w:val="004B72DA"/>
    <w:rsid w:val="0054655D"/>
    <w:rsid w:val="005667AC"/>
    <w:rsid w:val="005E3176"/>
    <w:rsid w:val="005F4D3E"/>
    <w:rsid w:val="00670616"/>
    <w:rsid w:val="006C504B"/>
    <w:rsid w:val="00717C37"/>
    <w:rsid w:val="00755EA6"/>
    <w:rsid w:val="007713EE"/>
    <w:rsid w:val="007838DC"/>
    <w:rsid w:val="00792915"/>
    <w:rsid w:val="00795449"/>
    <w:rsid w:val="007A5032"/>
    <w:rsid w:val="007B0546"/>
    <w:rsid w:val="007D489D"/>
    <w:rsid w:val="00846AB0"/>
    <w:rsid w:val="00865449"/>
    <w:rsid w:val="00883732"/>
    <w:rsid w:val="008909BE"/>
    <w:rsid w:val="008D5A33"/>
    <w:rsid w:val="008E6DD9"/>
    <w:rsid w:val="009106A8"/>
    <w:rsid w:val="0097283B"/>
    <w:rsid w:val="00973636"/>
    <w:rsid w:val="009B00EA"/>
    <w:rsid w:val="009D6C05"/>
    <w:rsid w:val="009E456E"/>
    <w:rsid w:val="00A66315"/>
    <w:rsid w:val="00AE5814"/>
    <w:rsid w:val="00AE7B0B"/>
    <w:rsid w:val="00B03397"/>
    <w:rsid w:val="00B15602"/>
    <w:rsid w:val="00B577F7"/>
    <w:rsid w:val="00B74146"/>
    <w:rsid w:val="00B77B07"/>
    <w:rsid w:val="00B956A8"/>
    <w:rsid w:val="00BE64CB"/>
    <w:rsid w:val="00C26CD1"/>
    <w:rsid w:val="00C54062"/>
    <w:rsid w:val="00C75559"/>
    <w:rsid w:val="00CE2AC8"/>
    <w:rsid w:val="00D478A1"/>
    <w:rsid w:val="00D85C1F"/>
    <w:rsid w:val="00D94217"/>
    <w:rsid w:val="00DC1263"/>
    <w:rsid w:val="00DD12DA"/>
    <w:rsid w:val="00DF7F15"/>
    <w:rsid w:val="00E84A7A"/>
    <w:rsid w:val="00ED3AAE"/>
    <w:rsid w:val="00F625EE"/>
    <w:rsid w:val="00F71558"/>
    <w:rsid w:val="00F92203"/>
    <w:rsid w:val="00FB513A"/>
    <w:rsid w:val="00FC69A4"/>
    <w:rsid w:val="00FD0AF4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4B114C"/>
  <w15:docId w15:val="{CB7549CF-3DDA-4A24-A571-16C71637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C05"/>
  </w:style>
  <w:style w:type="paragraph" w:styleId="Footer">
    <w:name w:val="footer"/>
    <w:basedOn w:val="Normal"/>
    <w:link w:val="FooterChar"/>
    <w:uiPriority w:val="99"/>
    <w:unhideWhenUsed/>
    <w:rsid w:val="009D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C05"/>
  </w:style>
  <w:style w:type="paragraph" w:styleId="BalloonText">
    <w:name w:val="Balloon Text"/>
    <w:basedOn w:val="Normal"/>
    <w:link w:val="BalloonTextChar"/>
    <w:uiPriority w:val="99"/>
    <w:semiHidden/>
    <w:unhideWhenUsed/>
    <w:rsid w:val="009D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3C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9A4"/>
    <w:pPr>
      <w:ind w:left="720"/>
      <w:contextualSpacing/>
    </w:pPr>
  </w:style>
  <w:style w:type="table" w:styleId="TableGrid">
    <w:name w:val="Table Grid"/>
    <w:basedOn w:val="TableNormal"/>
    <w:uiPriority w:val="39"/>
    <w:rsid w:val="00B0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lusivehouseholdstaff.com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EHS%20Working%20Docs\EHS%20Template%20Client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0478E915D6E42A55987D655312D31" ma:contentTypeVersion="18" ma:contentTypeDescription="Create a new document." ma:contentTypeScope="" ma:versionID="2a5c5f282e33b93635a1c7fbbd788bfd">
  <xsd:schema xmlns:xsd="http://www.w3.org/2001/XMLSchema" xmlns:xs="http://www.w3.org/2001/XMLSchema" xmlns:p="http://schemas.microsoft.com/office/2006/metadata/properties" xmlns:ns2="87d0cf9a-875a-4ea6-8efc-0b8ac28d6905" xmlns:ns3="b26efa03-1a7b-4a85-bb70-595c00ec77d4" targetNamespace="http://schemas.microsoft.com/office/2006/metadata/properties" ma:root="true" ma:fieldsID="0e7854bbc134b8545581999129d1cd62" ns2:_="" ns3:_="">
    <xsd:import namespace="87d0cf9a-875a-4ea6-8efc-0b8ac28d6905"/>
    <xsd:import namespace="b26efa03-1a7b-4a85-bb70-595c00ec77d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0cf9a-875a-4ea6-8efc-0b8ac28d69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f4d0035-32ad-412c-a525-ba60d87e71b4}" ma:internalName="TaxCatchAll" ma:showField="CatchAllData" ma:web="87d0cf9a-875a-4ea6-8efc-0b8ac28d6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efa03-1a7b-4a85-bb70-595c00ec7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b8ae6a5-83f9-446c-9555-34a8efe32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d0cf9a-875a-4ea6-8efc-0b8ac28d6905" xsi:nil="true"/>
    <lcf76f155ced4ddcb4097134ff3c332f xmlns="b26efa03-1a7b-4a85-bb70-595c00ec77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C935C-DF2F-4CAA-A180-E424E594E67E}"/>
</file>

<file path=customXml/itemProps2.xml><?xml version="1.0" encoding="utf-8"?>
<ds:datastoreItem xmlns:ds="http://schemas.openxmlformats.org/officeDocument/2006/customXml" ds:itemID="{E585914D-83E9-4A3D-B079-287593DE9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C02B4-EF19-405A-8D6E-8EFDD14348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EHS Template Client CV</Template>
  <TotalTime>20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Clare Houghton</cp:lastModifiedBy>
  <cp:revision>5</cp:revision>
  <cp:lastPrinted>2021-09-02T13:05:00Z</cp:lastPrinted>
  <dcterms:created xsi:type="dcterms:W3CDTF">2021-04-09T09:24:00Z</dcterms:created>
  <dcterms:modified xsi:type="dcterms:W3CDTF">2022-08-03T14:19:00Z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0x010100C920478E915D6E42A55987D655312D31</vt:lpwstr>
  </property>
</Properties>
</file>