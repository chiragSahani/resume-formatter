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1E6E7B9" w:rsidRDefault="71E6E7B9" w14:paraId="359AA41E" w14:textId="1E8FF68C"/>
    <w:p w:rsidR="71E6E7B9" w:rsidRDefault="71E6E7B9" w14:paraId="00A6C54F" w14:textId="2AAA69B2"/>
    <w:tbl>
      <w:tblPr>
        <w:tblStyle w:val="TableGrid"/>
        <w:tblW w:w="1007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910"/>
        <w:gridCol w:w="6166"/>
      </w:tblGrid>
      <w:tr w:rsidRPr="00B2047A" w:rsidR="00FB7F09" w:rsidTr="71E6E7B9" w14:paraId="715B1498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FB7F09" w:rsidP="00186423" w:rsidRDefault="00FB7F09" w14:paraId="051BE498" w14:textId="359A8A7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Title (Dr, Mr, Mrs, Ms, Other) 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FB7F09" w:rsidP="001D762A" w:rsidRDefault="00FB7F09" w14:paraId="1A1D4E8C" w14:textId="110B139A">
            <w:pPr>
              <w:rPr>
                <w:rFonts w:ascii="Palatino Linotype" w:hAnsi="Palatino Linotype"/>
              </w:rPr>
            </w:pPr>
            <w:r w:rsidRPr="71E6E7B9" w:rsidR="7A696504">
              <w:rPr>
                <w:rFonts w:ascii="Palatino Linotype" w:hAnsi="Palatino Linotype"/>
              </w:rPr>
              <w:t>Mr</w:t>
            </w:r>
            <w:r w:rsidRPr="71E6E7B9" w:rsidR="428B3F7A">
              <w:rPr>
                <w:rFonts w:ascii="Palatino Linotype" w:hAnsi="Palatino Linotype"/>
              </w:rPr>
              <w:t>.</w:t>
            </w:r>
          </w:p>
        </w:tc>
      </w:tr>
      <w:tr w:rsidRPr="00B2047A" w:rsidR="00E64CF8" w:rsidTr="71E6E7B9" w14:paraId="47625BDF" w14:textId="77777777">
        <w:trPr>
          <w:trHeight w:val="313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E64CF8" w:rsidP="00186423" w:rsidRDefault="00E64CF8" w14:paraId="47625BDD" w14:textId="4861A53D">
            <w:pPr>
              <w:rPr>
                <w:rFonts w:ascii="Palatino Linotype" w:hAnsi="Palatino Linotype"/>
              </w:rPr>
            </w:pPr>
            <w:r w:rsidRPr="00B2047A">
              <w:rPr>
                <w:rFonts w:ascii="Palatino Linotype" w:hAnsi="Palatino Linotype"/>
              </w:rPr>
              <w:t>First Name</w:t>
            </w:r>
            <w:r w:rsidR="00061860">
              <w:rPr>
                <w:rFonts w:ascii="Palatino Linotype" w:hAnsi="Palatino Linotype"/>
              </w:rPr>
              <w:t>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716734" w:rsidP="001D762A" w:rsidRDefault="00716734" w14:paraId="47625BDE" w14:textId="656806A6">
            <w:pPr>
              <w:rPr>
                <w:rFonts w:ascii="Palatino Linotype" w:hAnsi="Palatino Linotype"/>
              </w:rPr>
            </w:pPr>
            <w:r w:rsidRPr="71E6E7B9" w:rsidR="2AC619CB">
              <w:rPr>
                <w:rFonts w:ascii="Palatino Linotype" w:hAnsi="Palatino Linotype"/>
              </w:rPr>
              <w:t>Radu</w:t>
            </w:r>
          </w:p>
        </w:tc>
      </w:tr>
      <w:tr w:rsidRPr="00B2047A" w:rsidR="00E64CF8" w:rsidTr="71E6E7B9" w14:paraId="47625BE2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E64CF8" w:rsidP="00186423" w:rsidRDefault="00E64CF8" w14:paraId="47625BE0" w14:textId="650CF49E">
            <w:pPr>
              <w:rPr>
                <w:rFonts w:ascii="Palatino Linotype" w:hAnsi="Palatino Linotype"/>
              </w:rPr>
            </w:pPr>
            <w:r w:rsidRPr="00B2047A">
              <w:rPr>
                <w:rFonts w:ascii="Palatino Linotype" w:hAnsi="Palatino Linotype"/>
              </w:rPr>
              <w:t>Last Name</w:t>
            </w:r>
            <w:r w:rsidR="00061860">
              <w:rPr>
                <w:rFonts w:ascii="Palatino Linotype" w:hAnsi="Palatino Linotype"/>
              </w:rPr>
              <w:t>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E64CF8" w:rsidP="001D762A" w:rsidRDefault="00E64CF8" w14:paraId="47625BE1" w14:textId="2F8B0D03">
            <w:pPr>
              <w:rPr>
                <w:rFonts w:ascii="Palatino Linotype" w:hAnsi="Palatino Linotype"/>
              </w:rPr>
            </w:pPr>
            <w:r w:rsidRPr="71E6E7B9" w:rsidR="790D7E9B">
              <w:rPr>
                <w:rFonts w:ascii="Palatino Linotype" w:hAnsi="Palatino Linotype"/>
              </w:rPr>
              <w:t>Cojocaru</w:t>
            </w:r>
          </w:p>
        </w:tc>
      </w:tr>
      <w:tr w:rsidRPr="00B2047A" w:rsidR="000A6026" w:rsidTr="71E6E7B9" w14:paraId="0828BD90" w14:textId="77777777">
        <w:trPr>
          <w:trHeight w:val="313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0A6026" w:rsidP="000A6026" w:rsidRDefault="000A6026" w14:paraId="4F9CD60A" w14:textId="500BF0D1">
            <w:pPr>
              <w:rPr>
                <w:rFonts w:ascii="Palatino Linotype" w:hAnsi="Palatino Linotype"/>
              </w:rPr>
            </w:pPr>
            <w:r w:rsidRPr="00824563">
              <w:rPr>
                <w:rFonts w:ascii="Palatino Linotype" w:hAnsi="Palatino Linotype"/>
              </w:rPr>
              <w:t>Preferred Gender Pronouns.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0A6026" w:rsidP="000A6026" w:rsidRDefault="000A6026" w14:paraId="4ECC215D" w14:textId="05C7CCD7">
            <w:pPr>
              <w:rPr>
                <w:rFonts w:ascii="Palatino Linotype" w:hAnsi="Palatino Linotype"/>
              </w:rPr>
            </w:pPr>
            <w:r w:rsidRPr="71E6E7B9" w:rsidR="39CEEC26">
              <w:rPr>
                <w:rFonts w:ascii="Palatino Linotype" w:hAnsi="Palatino Linotype"/>
              </w:rPr>
              <w:t>He/him</w:t>
            </w:r>
          </w:p>
        </w:tc>
      </w:tr>
      <w:tr w:rsidRPr="00B2047A" w:rsidR="00E64CF8" w:rsidTr="71E6E7B9" w14:paraId="47625BE5" w14:textId="77777777">
        <w:trPr>
          <w:trHeight w:val="292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E64CF8" w:rsidP="00186423" w:rsidRDefault="000A6026" w14:paraId="47625BE3" w14:textId="454F9AF6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Marital Status.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E64CF8" w:rsidP="001D762A" w:rsidRDefault="00E64CF8" w14:paraId="47625BE4" w14:textId="26D9AA63">
            <w:pPr>
              <w:rPr>
                <w:rFonts w:ascii="Palatino Linotype" w:hAnsi="Palatino Linotype"/>
              </w:rPr>
            </w:pPr>
            <w:r w:rsidRPr="71E6E7B9" w:rsidR="13B7710D">
              <w:rPr>
                <w:rFonts w:ascii="Palatino Linotype" w:hAnsi="Palatino Linotype"/>
              </w:rPr>
              <w:t>Celibate</w:t>
            </w:r>
          </w:p>
        </w:tc>
      </w:tr>
      <w:tr w:rsidRPr="00B2047A" w:rsidR="00916B61" w:rsidTr="71E6E7B9" w14:paraId="47625BE8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916B61" w:rsidP="00186423" w:rsidRDefault="000A6026" w14:paraId="47625BE6" w14:textId="2424614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Job Title.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916B61" w:rsidP="001D762A" w:rsidRDefault="00916B61" w14:paraId="47625BE7" w14:textId="3E4FED3A">
            <w:pPr>
              <w:rPr>
                <w:rFonts w:ascii="Palatino Linotype" w:hAnsi="Palatino Linotype"/>
              </w:rPr>
            </w:pPr>
            <w:r w:rsidRPr="71E6E7B9" w:rsidR="31734E08">
              <w:rPr>
                <w:rFonts w:ascii="Palatino Linotype" w:hAnsi="Palatino Linotype"/>
              </w:rPr>
              <w:t>Private Personal Assistant</w:t>
            </w:r>
          </w:p>
        </w:tc>
      </w:tr>
      <w:tr w:rsidRPr="00B2047A" w:rsidR="00902E00" w:rsidTr="71E6E7B9" w14:paraId="47625BEE" w14:textId="77777777">
        <w:trPr>
          <w:trHeight w:val="313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902E00" w:rsidP="00186423" w:rsidRDefault="000A6026" w14:paraId="47625BEC" w14:textId="22B5E4C6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Date of Birth</w:t>
            </w:r>
            <w:r>
              <w:rPr>
                <w:rFonts w:ascii="Palatino Linotype" w:hAnsi="Palatino Linotype"/>
              </w:rPr>
              <w:t>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902E00" w:rsidP="001D762A" w:rsidRDefault="00902E00" w14:paraId="47625BED" w14:textId="4C442FCE">
            <w:pPr>
              <w:rPr>
                <w:rFonts w:ascii="Palatino Linotype" w:hAnsi="Palatino Linotype"/>
              </w:rPr>
            </w:pPr>
            <w:r w:rsidRPr="71E6E7B9" w:rsidR="4A05B0D6">
              <w:rPr>
                <w:rFonts w:ascii="Palatino Linotype" w:hAnsi="Palatino Linotype"/>
              </w:rPr>
              <w:t>24/10/1989</w:t>
            </w:r>
          </w:p>
        </w:tc>
      </w:tr>
      <w:tr w:rsidRPr="00B2047A" w:rsidR="00E64CF8" w:rsidTr="71E6E7B9" w14:paraId="47625BF4" w14:textId="77777777">
        <w:trPr>
          <w:trHeight w:val="34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E64CF8" w:rsidP="00186423" w:rsidRDefault="000A6026" w14:paraId="47625BF2" w14:textId="64B222B8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Email address</w:t>
            </w:r>
            <w:r w:rsidR="00FB7F09">
              <w:rPr>
                <w:rFonts w:ascii="Palatino Linotype" w:hAnsi="Palatino Linotype"/>
              </w:rPr>
              <w:t>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E64CF8" w:rsidP="001D762A" w:rsidRDefault="00E64CF8" w14:paraId="47625BF3" w14:textId="5B53A5D7">
            <w:pPr>
              <w:rPr>
                <w:rFonts w:ascii="Palatino Linotype" w:hAnsi="Palatino Linotype"/>
              </w:rPr>
            </w:pPr>
            <w:r w:rsidRPr="71E6E7B9" w:rsidR="43772383">
              <w:rPr>
                <w:rFonts w:ascii="Palatino Linotype" w:hAnsi="Palatino Linotype"/>
              </w:rPr>
              <w:t>r.coj89@gmail.com</w:t>
            </w:r>
          </w:p>
        </w:tc>
      </w:tr>
      <w:tr w:rsidRPr="00B2047A" w:rsidR="00E64CF8" w:rsidTr="71E6E7B9" w14:paraId="47625BF7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E64CF8" w:rsidP="00186423" w:rsidRDefault="000A6026" w14:paraId="47625BF5" w14:textId="37629338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Mobile Telephone Number.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E64CF8" w:rsidP="001D762A" w:rsidRDefault="00E64CF8" w14:paraId="47625BF6" w14:textId="35063CF3">
            <w:pPr>
              <w:rPr>
                <w:rFonts w:ascii="Palatino Linotype" w:hAnsi="Palatino Linotype"/>
              </w:rPr>
            </w:pPr>
            <w:r w:rsidRPr="71E6E7B9" w:rsidR="084ED47C">
              <w:rPr>
                <w:rFonts w:ascii="Palatino Linotype" w:hAnsi="Palatino Linotype"/>
              </w:rPr>
              <w:t>00393281534255</w:t>
            </w:r>
          </w:p>
        </w:tc>
      </w:tr>
      <w:tr w:rsidRPr="00B2047A" w:rsidR="00012C10" w:rsidTr="71E6E7B9" w14:paraId="47625BFA" w14:textId="77777777">
        <w:trPr>
          <w:trHeight w:val="705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012C10" w:rsidP="00186423" w:rsidRDefault="000A6026" w14:paraId="47625BF8" w14:textId="6CD28B04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Address</w:t>
            </w:r>
            <w:r>
              <w:rPr>
                <w:rFonts w:ascii="Palatino Linotype" w:hAnsi="Palatino Linotype"/>
              </w:rPr>
              <w:t>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012C10" w:rsidP="001D762A" w:rsidRDefault="00012C10" w14:paraId="47625BF9" w14:textId="1337DC38">
            <w:pPr>
              <w:rPr>
                <w:rFonts w:ascii="Palatino Linotype" w:hAnsi="Palatino Linotype"/>
              </w:rPr>
            </w:pPr>
            <w:r w:rsidRPr="71E6E7B9" w:rsidR="7B1B2864">
              <w:rPr>
                <w:rFonts w:ascii="Palatino Linotype" w:hAnsi="Palatino Linotype"/>
              </w:rPr>
              <w:t xml:space="preserve">Mihai Viteazul </w:t>
            </w:r>
            <w:r w:rsidRPr="71E6E7B9" w:rsidR="7B1B2864">
              <w:rPr>
                <w:rFonts w:ascii="Palatino Linotype" w:hAnsi="Palatino Linotype"/>
              </w:rPr>
              <w:t>str</w:t>
            </w:r>
            <w:r w:rsidRPr="71E6E7B9" w:rsidR="3C9BDC65">
              <w:rPr>
                <w:rFonts w:ascii="Palatino Linotype" w:hAnsi="Palatino Linotype"/>
              </w:rPr>
              <w:t>eet</w:t>
            </w:r>
            <w:r w:rsidRPr="71E6E7B9" w:rsidR="7B1B2864">
              <w:rPr>
                <w:rFonts w:ascii="Palatino Linotype" w:hAnsi="Palatino Linotype"/>
              </w:rPr>
              <w:t xml:space="preserve"> ,</w:t>
            </w:r>
            <w:r w:rsidRPr="71E6E7B9" w:rsidR="7B1B2864">
              <w:rPr>
                <w:rFonts w:ascii="Palatino Linotype" w:hAnsi="Palatino Linotype"/>
              </w:rPr>
              <w:t xml:space="preserve"> Chisinau, Moldova</w:t>
            </w:r>
          </w:p>
        </w:tc>
      </w:tr>
      <w:tr w:rsidRPr="00B2047A" w:rsidR="00B8062F" w:rsidTr="71E6E7B9" w14:paraId="1F07BE43" w14:textId="77777777">
        <w:trPr>
          <w:trHeight w:val="313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="00B8062F" w:rsidP="00186423" w:rsidRDefault="00FB7F09" w14:paraId="5B2B890F" w14:textId="4FB3439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</w:t>
            </w:r>
            <w:r w:rsidRPr="000A6026" w:rsidR="000A6026">
              <w:rPr>
                <w:rFonts w:ascii="Palatino Linotype" w:hAnsi="Palatino Linotype"/>
              </w:rPr>
              <w:t>esired</w:t>
            </w:r>
            <w:r>
              <w:rPr>
                <w:rFonts w:ascii="Palatino Linotype" w:hAnsi="Palatino Linotype"/>
              </w:rPr>
              <w:t xml:space="preserve"> annual</w:t>
            </w:r>
            <w:r w:rsidRPr="000A6026" w:rsidR="000A6026">
              <w:rPr>
                <w:rFonts w:ascii="Palatino Linotype" w:hAnsi="Palatino Linotype"/>
              </w:rPr>
              <w:t xml:space="preserve"> salary.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B8062F" w:rsidP="001D762A" w:rsidRDefault="00B8062F" w14:paraId="3035E7BB" w14:textId="337CC1AD">
            <w:pPr>
              <w:rPr>
                <w:rFonts w:ascii="Palatino Linotype" w:hAnsi="Palatino Linotype"/>
              </w:rPr>
            </w:pPr>
            <w:r w:rsidRPr="71E6E7B9" w:rsidR="0170C241">
              <w:rPr>
                <w:rFonts w:ascii="Palatino Linotype" w:hAnsi="Palatino Linotype"/>
              </w:rPr>
              <w:t>Competitive with the market offers</w:t>
            </w:r>
          </w:p>
        </w:tc>
      </w:tr>
      <w:tr w:rsidRPr="00B2047A" w:rsidR="00E64CF8" w:rsidTr="71E6E7B9" w14:paraId="47625BFD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E64CF8" w:rsidP="00186423" w:rsidRDefault="000A6026" w14:paraId="47625BFB" w14:textId="052D052F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Nationality.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E64CF8" w:rsidP="001D762A" w:rsidRDefault="00E64CF8" w14:paraId="47625BFC" w14:textId="3B5B66BB">
            <w:pPr>
              <w:rPr>
                <w:rFonts w:ascii="Palatino Linotype" w:hAnsi="Palatino Linotype"/>
              </w:rPr>
            </w:pPr>
            <w:r w:rsidRPr="71E6E7B9" w:rsidR="46BA7D30">
              <w:rPr>
                <w:rFonts w:ascii="Palatino Linotype" w:hAnsi="Palatino Linotype"/>
              </w:rPr>
              <w:t>Moldovan, Romanian</w:t>
            </w:r>
          </w:p>
        </w:tc>
      </w:tr>
      <w:tr w:rsidRPr="00B2047A" w:rsidR="00E64CF8" w:rsidTr="71E6E7B9" w14:paraId="47625C00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E64CF8" w:rsidP="00186423" w:rsidRDefault="000A6026" w14:paraId="47625BFE" w14:textId="40147A72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Languages Spoken.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E64CF8" w:rsidP="001D762A" w:rsidRDefault="00E64CF8" w14:paraId="47625BFF" w14:textId="3BB9D3C5">
            <w:pPr>
              <w:rPr>
                <w:rFonts w:ascii="Palatino Linotype" w:hAnsi="Palatino Linotype"/>
              </w:rPr>
            </w:pPr>
            <w:r w:rsidRPr="71E6E7B9" w:rsidR="73BC697C">
              <w:rPr>
                <w:rFonts w:ascii="Palatino Linotype" w:hAnsi="Palatino Linotype"/>
              </w:rPr>
              <w:t>Romanian, English, Russian, Italian, French</w:t>
            </w:r>
          </w:p>
        </w:tc>
      </w:tr>
      <w:tr w:rsidRPr="00B2047A" w:rsidR="00A8742B" w:rsidTr="71E6E7B9" w14:paraId="47625C03" w14:textId="77777777">
        <w:trPr>
          <w:trHeight w:val="313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A8742B" w:rsidP="00A8742B" w:rsidRDefault="00A8742B" w14:paraId="47625C01" w14:textId="4F58CCC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UTR Number if Self-Employed.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47625C02" w14:textId="77777777">
            <w:pPr>
              <w:tabs>
                <w:tab w:val="left" w:pos="990"/>
              </w:tabs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ab/>
            </w:r>
          </w:p>
        </w:tc>
      </w:tr>
      <w:tr w:rsidRPr="00B2047A" w:rsidR="00A8742B" w:rsidTr="71E6E7B9" w14:paraId="47625C06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A8742B" w:rsidP="00A8742B" w:rsidRDefault="00A8742B" w14:paraId="47625C04" w14:textId="4A63DF65">
            <w:pPr>
              <w:rPr>
                <w:rFonts w:ascii="Palatino Linotype" w:hAnsi="Palatino Linotype"/>
              </w:rPr>
            </w:pPr>
            <w:bookmarkStart w:name="_Hlk188354113" w:id="0"/>
            <w:r w:rsidRPr="000A6026">
              <w:rPr>
                <w:rFonts w:ascii="Palatino Linotype" w:hAnsi="Palatino Linotype"/>
              </w:rPr>
              <w:t>Do you have a current DBS?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47625C05" w14:textId="7CF3A7C3">
            <w:pPr>
              <w:rPr>
                <w:rFonts w:ascii="Palatino Linotype" w:hAnsi="Palatino Linotype"/>
              </w:rPr>
            </w:pPr>
            <w:r w:rsidRPr="71E6E7B9" w:rsidR="5D04E437">
              <w:rPr>
                <w:rFonts w:ascii="Palatino Linotype" w:hAnsi="Palatino Linotype"/>
              </w:rPr>
              <w:t>yes</w:t>
            </w:r>
          </w:p>
        </w:tc>
      </w:tr>
      <w:tr w:rsidRPr="00B2047A" w:rsidR="00A8742B" w:rsidTr="71E6E7B9" w14:paraId="47625C09" w14:textId="77777777">
        <w:trPr>
          <w:trHeight w:val="313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A8742B" w:rsidP="00A8742B" w:rsidRDefault="00A8742B" w14:paraId="47625C07" w14:textId="524BFF2E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Do you have a criminal record?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47625C08" w14:textId="4B45BAEC">
            <w:pPr>
              <w:rPr>
                <w:rFonts w:ascii="Palatino Linotype" w:hAnsi="Palatino Linotype"/>
              </w:rPr>
            </w:pPr>
            <w:r w:rsidRPr="71E6E7B9" w:rsidR="7D287F7B">
              <w:rPr>
                <w:rFonts w:ascii="Palatino Linotype" w:hAnsi="Palatino Linotype"/>
              </w:rPr>
              <w:t>no</w:t>
            </w:r>
          </w:p>
        </w:tc>
      </w:tr>
      <w:bookmarkEnd w:id="0"/>
      <w:tr w:rsidRPr="00B2047A" w:rsidR="00A8742B" w:rsidTr="71E6E7B9" w14:paraId="47625C0F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="00A8742B" w:rsidP="00A8742B" w:rsidRDefault="00A8742B" w14:paraId="47625C0D" w14:textId="69E82F87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Do you have a driving licence?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47625C0E" w14:textId="474AD752">
            <w:pPr>
              <w:rPr>
                <w:rFonts w:ascii="Palatino Linotype" w:hAnsi="Palatino Linotype"/>
              </w:rPr>
            </w:pPr>
            <w:r w:rsidRPr="71E6E7B9" w:rsidR="7065B617">
              <w:rPr>
                <w:rFonts w:ascii="Palatino Linotype" w:hAnsi="Palatino Linotype"/>
              </w:rPr>
              <w:t>yes</w:t>
            </w:r>
          </w:p>
        </w:tc>
      </w:tr>
      <w:tr w:rsidRPr="00B2047A" w:rsidR="00A8742B" w:rsidTr="71E6E7B9" w14:paraId="47625C12" w14:textId="77777777">
        <w:trPr>
          <w:trHeight w:val="313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A8742B" w:rsidP="00A8742B" w:rsidRDefault="00A8742B" w14:paraId="47625C10" w14:textId="7E820F9E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Is your licence clean?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47625C11" w14:textId="4F94B246">
            <w:pPr>
              <w:rPr>
                <w:rFonts w:ascii="Palatino Linotype" w:hAnsi="Palatino Linotype"/>
              </w:rPr>
            </w:pPr>
            <w:r w:rsidRPr="71E6E7B9" w:rsidR="23B9F6F3">
              <w:rPr>
                <w:rFonts w:ascii="Palatino Linotype" w:hAnsi="Palatino Linotype"/>
              </w:rPr>
              <w:t>yes</w:t>
            </w:r>
          </w:p>
        </w:tc>
      </w:tr>
      <w:tr w:rsidRPr="00B2047A" w:rsidR="00A8742B" w:rsidTr="71E6E7B9" w14:paraId="47625C15" w14:textId="77777777">
        <w:trPr>
          <w:trHeight w:val="611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A8742B" w:rsidP="00A8742B" w:rsidRDefault="00A8742B" w14:paraId="47625C13" w14:textId="407E5D8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Happy to work in a residence with pets?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47625C14" w14:textId="78E3EB56">
            <w:pPr>
              <w:rPr>
                <w:rFonts w:ascii="Palatino Linotype" w:hAnsi="Palatino Linotype"/>
              </w:rPr>
            </w:pPr>
            <w:r w:rsidRPr="71E6E7B9" w:rsidR="4EEA3282">
              <w:rPr>
                <w:rFonts w:ascii="Palatino Linotype" w:hAnsi="Palatino Linotype"/>
              </w:rPr>
              <w:t>yes</w:t>
            </w:r>
          </w:p>
        </w:tc>
      </w:tr>
      <w:tr w:rsidRPr="00B2047A" w:rsidR="00A8742B" w:rsidTr="71E6E7B9" w14:paraId="47625C18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A8742B" w:rsidP="00A8742B" w:rsidRDefault="00A8742B" w14:paraId="47625C16" w14:textId="0E2E8CE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Do you have any pets?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47625C17" w14:textId="0CC72D6C">
            <w:pPr>
              <w:rPr>
                <w:rFonts w:ascii="Palatino Linotype" w:hAnsi="Palatino Linotype"/>
              </w:rPr>
            </w:pPr>
            <w:r w:rsidRPr="71E6E7B9" w:rsidR="6B327823">
              <w:rPr>
                <w:rFonts w:ascii="Palatino Linotype" w:hAnsi="Palatino Linotype"/>
              </w:rPr>
              <w:t>no</w:t>
            </w:r>
          </w:p>
        </w:tc>
      </w:tr>
      <w:tr w:rsidRPr="00B2047A" w:rsidR="00A8742B" w:rsidTr="71E6E7B9" w14:paraId="2FA828BE" w14:textId="77777777">
        <w:trPr>
          <w:trHeight w:val="313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A8742B" w:rsidP="00A8742B" w:rsidRDefault="00A8742B" w14:paraId="4B6BB7E2" w14:textId="63C19698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Preferred work location.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7E7A29F2" w14:textId="1086F9C7">
            <w:pPr>
              <w:rPr>
                <w:rFonts w:ascii="Palatino Linotype" w:hAnsi="Palatino Linotype"/>
              </w:rPr>
            </w:pPr>
            <w:r w:rsidRPr="71E6E7B9" w:rsidR="525E76D6">
              <w:rPr>
                <w:rFonts w:ascii="Palatino Linotype" w:hAnsi="Palatino Linotype"/>
              </w:rPr>
              <w:t>The Middle East / Europe</w:t>
            </w:r>
          </w:p>
        </w:tc>
      </w:tr>
      <w:tr w:rsidRPr="00B2047A" w:rsidR="00A8742B" w:rsidTr="71E6E7B9" w14:paraId="47625C1B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A8742B" w:rsidP="00A8742B" w:rsidRDefault="00A8742B" w14:paraId="47625C19" w14:textId="082B544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Willing to travel?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47625C1A" w14:textId="6BAE042E">
            <w:pPr>
              <w:rPr>
                <w:rFonts w:ascii="Palatino Linotype" w:hAnsi="Palatino Linotype"/>
              </w:rPr>
            </w:pPr>
            <w:r w:rsidRPr="71E6E7B9" w:rsidR="0F22EFC6">
              <w:rPr>
                <w:rFonts w:ascii="Palatino Linotype" w:hAnsi="Palatino Linotype"/>
              </w:rPr>
              <w:t>yes</w:t>
            </w:r>
          </w:p>
        </w:tc>
      </w:tr>
      <w:tr w:rsidRPr="00B2047A" w:rsidR="00A8742B" w:rsidTr="71E6E7B9" w14:paraId="47625C1E" w14:textId="77777777">
        <w:trPr>
          <w:trHeight w:val="313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A8742B" w:rsidP="00A8742B" w:rsidRDefault="00A8742B" w14:paraId="47625C1C" w14:textId="1232641F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Current notice period.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47625C1D" w14:textId="05C22E01">
            <w:pPr>
              <w:rPr>
                <w:rFonts w:ascii="Palatino Linotype" w:hAnsi="Palatino Linotype"/>
              </w:rPr>
            </w:pPr>
            <w:r w:rsidRPr="71E6E7B9" w:rsidR="4678FB21">
              <w:rPr>
                <w:rFonts w:ascii="Palatino Linotype" w:hAnsi="Palatino Linotype"/>
              </w:rPr>
              <w:t>No notice period.</w:t>
            </w:r>
          </w:p>
        </w:tc>
      </w:tr>
      <w:tr w:rsidRPr="00B2047A" w:rsidR="00A8742B" w:rsidTr="71E6E7B9" w14:paraId="47625C21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A8742B" w:rsidP="00A8742B" w:rsidRDefault="00A8742B" w14:paraId="47625C1F" w14:textId="7DF79070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Live in or out positions preferred?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47625C20" w14:textId="455B30FE">
            <w:pPr>
              <w:rPr>
                <w:rFonts w:ascii="Palatino Linotype" w:hAnsi="Palatino Linotype"/>
              </w:rPr>
            </w:pPr>
            <w:r w:rsidRPr="71E6E7B9" w:rsidR="292980C2">
              <w:rPr>
                <w:rFonts w:ascii="Palatino Linotype" w:hAnsi="Palatino Linotype"/>
              </w:rPr>
              <w:t>Live in</w:t>
            </w:r>
          </w:p>
        </w:tc>
      </w:tr>
      <w:tr w:rsidRPr="00B2047A" w:rsidR="00A8742B" w:rsidTr="71E6E7B9" w14:paraId="47625C24" w14:textId="77777777">
        <w:trPr>
          <w:trHeight w:val="313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A8742B" w:rsidP="00A8742B" w:rsidRDefault="00A8742B" w14:paraId="47625C22" w14:textId="6610659F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Gender.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47625C23" w14:textId="2E305567">
            <w:pPr>
              <w:rPr>
                <w:rFonts w:ascii="Palatino Linotype" w:hAnsi="Palatino Linotype"/>
              </w:rPr>
            </w:pPr>
            <w:r w:rsidRPr="71E6E7B9" w:rsidR="41CBA0E8">
              <w:rPr>
                <w:rFonts w:ascii="Palatino Linotype" w:hAnsi="Palatino Linotype"/>
              </w:rPr>
              <w:t>Male</w:t>
            </w:r>
          </w:p>
        </w:tc>
      </w:tr>
      <w:tr w:rsidRPr="00B2047A" w:rsidR="00A8742B" w:rsidTr="71E6E7B9" w14:paraId="22BD962D" w14:textId="77777777">
        <w:trPr>
          <w:trHeight w:val="532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="00A8742B" w:rsidP="00A8742B" w:rsidRDefault="00CC74B4" w14:paraId="36224998" w14:textId="32301E8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Do you have legal p</w:t>
            </w:r>
            <w:r w:rsidR="00DE712B">
              <w:rPr>
                <w:rFonts w:ascii="Palatino Linotype" w:hAnsi="Palatino Linotype"/>
              </w:rPr>
              <w:t>roof of right to work in the UK?</w:t>
            </w:r>
          </w:p>
          <w:p w:rsidRPr="00B2047A" w:rsidR="00DE712B" w:rsidP="00A8742B" w:rsidRDefault="00DE712B" w14:paraId="29FD0688" w14:textId="2124EFF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Share code/pre/full settled status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71E6E7B9" w:rsidRDefault="00A8742B" w14:paraId="6AF060C7" w14:textId="10C119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1E6E7B9" w:rsidR="28650F04">
              <w:rPr>
                <w:rFonts w:ascii="Palatino Linotype" w:hAnsi="Palatino Linotype"/>
              </w:rPr>
              <w:t>TB</w:t>
            </w:r>
            <w:r w:rsidRPr="71E6E7B9" w:rsidR="78A98C51">
              <w:rPr>
                <w:rFonts w:ascii="Palatino Linotype" w:hAnsi="Palatino Linotype"/>
              </w:rPr>
              <w:t>C</w:t>
            </w:r>
          </w:p>
        </w:tc>
      </w:tr>
      <w:tr w:rsidRPr="00B2047A" w:rsidR="00A8742B" w:rsidTr="71E6E7B9" w14:paraId="47625C27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B2047A" w:rsidR="00A8742B" w:rsidP="00A8742B" w:rsidRDefault="00A8742B" w14:paraId="47625C25" w14:textId="7E95FA2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Do you have any d</w:t>
            </w:r>
            <w:r w:rsidRPr="000A6026">
              <w:rPr>
                <w:rFonts w:ascii="Palatino Linotype" w:hAnsi="Palatino Linotype"/>
              </w:rPr>
              <w:t>ependants.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47625C26" w14:textId="16647A92">
            <w:pPr>
              <w:rPr>
                <w:rFonts w:ascii="Palatino Linotype" w:hAnsi="Palatino Linotype"/>
              </w:rPr>
            </w:pPr>
            <w:r w:rsidRPr="71E6E7B9" w:rsidR="11DF09C8">
              <w:rPr>
                <w:rFonts w:ascii="Palatino Linotype" w:hAnsi="Palatino Linotype"/>
              </w:rPr>
              <w:t>no</w:t>
            </w:r>
          </w:p>
        </w:tc>
      </w:tr>
      <w:tr w:rsidRPr="00B2047A" w:rsidR="00A8742B" w:rsidTr="71E6E7B9" w14:paraId="5C101E3E" w14:textId="77777777">
        <w:trPr>
          <w:trHeight w:val="313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="00A8742B" w:rsidP="00A8742B" w:rsidRDefault="00A8742B" w14:paraId="6E358120" w14:textId="1BA80C0E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National Insurance Number.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15A7A921" w14:textId="52B6D07C">
            <w:pPr>
              <w:rPr>
                <w:rFonts w:ascii="Palatino Linotype" w:hAnsi="Palatino Linotype"/>
              </w:rPr>
            </w:pPr>
            <w:r w:rsidRPr="71E6E7B9" w:rsidR="71AB56B2">
              <w:rPr>
                <w:rFonts w:ascii="Palatino Linotype" w:hAnsi="Palatino Linotype"/>
              </w:rPr>
              <w:t>2005004094299</w:t>
            </w:r>
          </w:p>
        </w:tc>
      </w:tr>
      <w:tr w:rsidRPr="00B2047A" w:rsidR="00A8742B" w:rsidTr="71E6E7B9" w14:paraId="61449671" w14:textId="77777777">
        <w:trPr>
          <w:trHeight w:val="313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0A6026" w:rsidR="00A8742B" w:rsidP="00A8742B" w:rsidRDefault="00A8742B" w14:paraId="701C9BE9" w14:textId="6E7BC220">
            <w:pPr>
              <w:rPr>
                <w:rFonts w:ascii="Palatino Linotype" w:hAnsi="Palatino Linotype"/>
              </w:rPr>
            </w:pPr>
            <w:r w:rsidRPr="000A6026">
              <w:rPr>
                <w:rFonts w:ascii="Palatino Linotype" w:hAnsi="Palatino Linotype"/>
              </w:rPr>
              <w:t>Do you smoke/vape?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Pr="00B2047A" w:rsidR="00A8742B" w:rsidP="00A8742B" w:rsidRDefault="00A8742B" w14:paraId="1496338E" w14:textId="2AE67343">
            <w:pPr>
              <w:rPr>
                <w:rFonts w:ascii="Palatino Linotype" w:hAnsi="Palatino Linotype"/>
              </w:rPr>
            </w:pPr>
            <w:r w:rsidRPr="71E6E7B9" w:rsidR="7944FE91">
              <w:rPr>
                <w:rFonts w:ascii="Palatino Linotype" w:hAnsi="Palatino Linotype"/>
              </w:rPr>
              <w:t>no</w:t>
            </w:r>
          </w:p>
        </w:tc>
      </w:tr>
      <w:tr w:rsidRPr="00B2047A" w:rsidR="00A8742B" w:rsidTr="71E6E7B9" w14:paraId="47625C2A" w14:textId="77777777">
        <w:trPr>
          <w:trHeight w:val="611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="00A8742B" w:rsidP="00A8742B" w:rsidRDefault="00A8742B" w14:paraId="47625C28" w14:textId="77777777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Emergency Contact Details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="00A8742B" w:rsidP="71E6E7B9" w:rsidRDefault="00A8742B" w14:paraId="47625C29" w14:textId="2860F038">
            <w:pPr>
              <w:rPr>
                <w:rFonts w:ascii="Palatino Linotype" w:hAnsi="Palatino Linotype"/>
                <w:i w:val="1"/>
                <w:iCs w:val="1"/>
              </w:rPr>
            </w:pPr>
          </w:p>
        </w:tc>
      </w:tr>
      <w:tr w:rsidRPr="00B2047A" w:rsidR="00A8742B" w:rsidTr="71E6E7B9" w14:paraId="47625C2D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403381" w:rsidR="00A8742B" w:rsidP="00A8742B" w:rsidRDefault="00A8742B" w14:paraId="47625C2B" w14:textId="77777777">
            <w:pPr>
              <w:rPr>
                <w:rFonts w:ascii="Palatino Linotype" w:hAnsi="Palatino Linotype"/>
              </w:rPr>
            </w:pPr>
            <w:r w:rsidRPr="00403381">
              <w:rPr>
                <w:rFonts w:ascii="Palatino Linotype" w:hAnsi="Palatino Linotype"/>
              </w:rPr>
              <w:t>Name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="00A8742B" w:rsidP="71E6E7B9" w:rsidRDefault="00A8742B" w14:paraId="47625C2C" w14:textId="2B3BA743">
            <w:pPr>
              <w:rPr>
                <w:rFonts w:ascii="Palatino Linotype" w:hAnsi="Palatino Linotype"/>
                <w:i w:val="1"/>
                <w:iCs w:val="1"/>
              </w:rPr>
            </w:pPr>
            <w:r w:rsidRPr="71E6E7B9" w:rsidR="4536F352">
              <w:rPr>
                <w:rFonts w:ascii="Palatino Linotype" w:hAnsi="Palatino Linotype"/>
                <w:i w:val="1"/>
                <w:iCs w:val="1"/>
              </w:rPr>
              <w:t>Adrian</w:t>
            </w:r>
          </w:p>
        </w:tc>
      </w:tr>
      <w:tr w:rsidRPr="00B2047A" w:rsidR="00A8742B" w:rsidTr="71E6E7B9" w14:paraId="47625C30" w14:textId="77777777">
        <w:trPr>
          <w:trHeight w:val="313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403381" w:rsidR="00A8742B" w:rsidP="00A8742B" w:rsidRDefault="00A8742B" w14:paraId="47625C2E" w14:textId="77777777">
            <w:pPr>
              <w:rPr>
                <w:rFonts w:ascii="Palatino Linotype" w:hAnsi="Palatino Linotype"/>
              </w:rPr>
            </w:pPr>
            <w:r w:rsidRPr="00403381">
              <w:rPr>
                <w:rFonts w:ascii="Palatino Linotype" w:hAnsi="Palatino Linotype"/>
              </w:rPr>
              <w:t>Telephone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="00A8742B" w:rsidP="71E6E7B9" w:rsidRDefault="00A8742B" w14:paraId="47625C2F" w14:textId="4018E786">
            <w:pPr>
              <w:rPr>
                <w:rFonts w:ascii="Palatino Linotype" w:hAnsi="Palatino Linotype"/>
                <w:i w:val="1"/>
                <w:iCs w:val="1"/>
              </w:rPr>
            </w:pPr>
            <w:r w:rsidRPr="71E6E7B9" w:rsidR="7DBC1537">
              <w:rPr>
                <w:rFonts w:ascii="Palatino Linotype" w:hAnsi="Palatino Linotype"/>
                <w:i w:val="1"/>
                <w:iCs w:val="1"/>
              </w:rPr>
              <w:t>0033698049503</w:t>
            </w:r>
          </w:p>
        </w:tc>
      </w:tr>
      <w:tr w:rsidRPr="00B2047A" w:rsidR="00A8742B" w:rsidTr="71E6E7B9" w14:paraId="47625C33" w14:textId="77777777">
        <w:trPr>
          <w:trHeight w:val="297"/>
        </w:trPr>
        <w:tc>
          <w:tcPr>
            <w:tcW w:w="3910" w:type="dxa"/>
            <w:shd w:val="clear" w:color="auto" w:fill="F2F2F2" w:themeFill="background1" w:themeFillShade="F2"/>
            <w:tcMar/>
          </w:tcPr>
          <w:p w:rsidRPr="00403381" w:rsidR="00A8742B" w:rsidP="00A8742B" w:rsidRDefault="00A8742B" w14:paraId="47625C31" w14:textId="77777777">
            <w:pPr>
              <w:rPr>
                <w:rFonts w:ascii="Palatino Linotype" w:hAnsi="Palatino Linotype"/>
              </w:rPr>
            </w:pPr>
            <w:r w:rsidRPr="00403381">
              <w:rPr>
                <w:rFonts w:ascii="Palatino Linotype" w:hAnsi="Palatino Linotype"/>
              </w:rPr>
              <w:t>Relationship to Candidate</w:t>
            </w:r>
          </w:p>
        </w:tc>
        <w:tc>
          <w:tcPr>
            <w:tcW w:w="6166" w:type="dxa"/>
            <w:shd w:val="clear" w:color="auto" w:fill="FDE9D9" w:themeFill="accent6" w:themeFillTint="33"/>
            <w:tcMar/>
          </w:tcPr>
          <w:p w:rsidR="00A8742B" w:rsidP="71E6E7B9" w:rsidRDefault="00A8742B" w14:paraId="47625C32" w14:textId="683408A4">
            <w:pPr>
              <w:rPr>
                <w:rFonts w:ascii="Palatino Linotype" w:hAnsi="Palatino Linotype"/>
                <w:i w:val="1"/>
                <w:iCs w:val="1"/>
              </w:rPr>
            </w:pPr>
            <w:r w:rsidRPr="71E6E7B9" w:rsidR="6C2428C2">
              <w:rPr>
                <w:rFonts w:ascii="Palatino Linotype" w:hAnsi="Palatino Linotype"/>
                <w:i w:val="1"/>
                <w:iCs w:val="1"/>
              </w:rPr>
              <w:t>First-degree relative</w:t>
            </w:r>
          </w:p>
        </w:tc>
      </w:tr>
      <w:tr w:rsidRPr="00B2047A" w:rsidR="00A8742B" w:rsidTr="71E6E7B9" w14:paraId="47625C54" w14:textId="77777777">
        <w:trPr>
          <w:trHeight w:val="1499"/>
        </w:trPr>
        <w:tc>
          <w:tcPr>
            <w:tcW w:w="10076" w:type="dxa"/>
            <w:gridSpan w:val="2"/>
            <w:shd w:val="clear" w:color="auto" w:fill="F2F2F2" w:themeFill="background1" w:themeFillShade="F2"/>
            <w:tcMar/>
          </w:tcPr>
          <w:p w:rsidR="00A8742B" w:rsidP="00A8742B" w:rsidRDefault="00A8742B" w14:paraId="47625C4F" w14:textId="77777777">
            <w:pPr>
              <w:rPr>
                <w:rFonts w:ascii="Palatino Linotype" w:hAnsi="Palatino Linotype"/>
              </w:rPr>
            </w:pPr>
            <w:r w:rsidRPr="71E6E7B9" w:rsidR="00A8742B">
              <w:rPr>
                <w:rFonts w:ascii="Wingdings" w:hAnsi="Wingdings" w:eastAsia="Wingdings" w:cs="Wingdings"/>
                <w:highlight w:val="black"/>
              </w:rPr>
              <w:t>q</w:t>
            </w:r>
            <w:r w:rsidRPr="71E6E7B9" w:rsidR="00A8742B">
              <w:rPr>
                <w:rFonts w:ascii="Palatino Linotype" w:hAnsi="Palatino Linotype"/>
              </w:rPr>
              <w:t xml:space="preserve">  I</w:t>
            </w:r>
            <w:r w:rsidRPr="71E6E7B9" w:rsidR="00A8742B">
              <w:rPr>
                <w:rFonts w:ascii="Palatino Linotype" w:hAnsi="Palatino Linotype"/>
              </w:rPr>
              <w:t xml:space="preserve"> hereby certify that the above information is true and correct to the best of my knowledge</w:t>
            </w:r>
          </w:p>
          <w:p w:rsidR="00A8742B" w:rsidP="00A8742B" w:rsidRDefault="00A8742B" w14:paraId="47625C50" w14:textId="77777777">
            <w:pPr>
              <w:rPr>
                <w:rFonts w:ascii="Palatino Linotype" w:hAnsi="Palatino Linotype"/>
              </w:rPr>
            </w:pPr>
          </w:p>
          <w:p w:rsidR="00A8742B" w:rsidP="71E6E7B9" w:rsidRDefault="00A8742B" w14:paraId="47625C52" w14:textId="7359AA8B">
            <w:pPr>
              <w:pStyle w:val="Normal"/>
              <w:rPr>
                <w:rFonts w:ascii="Palatino Linotype" w:hAnsi="Palatino Linotype"/>
              </w:rPr>
            </w:pPr>
          </w:p>
          <w:p w:rsidRPr="00B2047A" w:rsidR="00A8742B" w:rsidP="00A8742B" w:rsidRDefault="00A8742B" w14:paraId="47625C53" w14:textId="667D943F">
            <w:pPr>
              <w:rPr>
                <w:rFonts w:ascii="Palatino Linotype" w:hAnsi="Palatino Linotype"/>
              </w:rPr>
            </w:pPr>
            <w:r w:rsidRPr="71E6E7B9" w:rsidR="00A8742B">
              <w:rPr>
                <w:rFonts w:ascii="Palatino Linotype" w:hAnsi="Palatino Linotype"/>
              </w:rPr>
              <w:t xml:space="preserve">Dated:  </w:t>
            </w:r>
            <w:r w:rsidRPr="71E6E7B9" w:rsidR="0F2EDD42">
              <w:rPr>
                <w:rFonts w:ascii="Palatino Linotype" w:hAnsi="Palatino Linotype"/>
              </w:rPr>
              <w:t>04/08/2025</w:t>
            </w:r>
          </w:p>
        </w:tc>
      </w:tr>
    </w:tbl>
    <w:p w:rsidRPr="002F0630" w:rsidR="001D762A" w:rsidP="002F0630" w:rsidRDefault="001D762A" w14:paraId="47625C55" w14:textId="77777777">
      <w:pPr>
        <w:spacing w:after="0" w:line="240" w:lineRule="auto"/>
        <w:rPr>
          <w:rFonts w:ascii="Palatino Linotype" w:hAnsi="Palatino Linotype"/>
          <w:b/>
        </w:rPr>
      </w:pPr>
    </w:p>
    <w:sectPr w:rsidRPr="002F0630" w:rsidR="001D762A" w:rsidSect="002B3ED4">
      <w:headerReference w:type="default" r:id="rId10"/>
      <w:footerReference w:type="default" r:id="rId11"/>
      <w:pgSz w:w="11906" w:h="16838" w:orient="portrait"/>
      <w:pgMar w:top="1440" w:right="1440" w:bottom="1440" w:left="1440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F09F4" w:rsidP="009D6C05" w:rsidRDefault="003F09F4" w14:paraId="59E05FE9" w14:textId="77777777">
      <w:pPr>
        <w:spacing w:after="0" w:line="240" w:lineRule="auto"/>
      </w:pPr>
      <w:r>
        <w:separator/>
      </w:r>
    </w:p>
  </w:endnote>
  <w:endnote w:type="continuationSeparator" w:id="0">
    <w:p w:rsidR="003F09F4" w:rsidP="009D6C05" w:rsidRDefault="003F09F4" w14:paraId="29F37C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4B72DA" w:rsidR="004B72DA" w:rsidP="004B72DA" w:rsidRDefault="004B72DA" w14:paraId="47625C5B" w14:textId="7D1DB2EC">
    <w:pPr>
      <w:tabs>
        <w:tab w:val="left" w:pos="1725"/>
      </w:tabs>
      <w:spacing w:after="0" w:line="240" w:lineRule="auto"/>
      <w:ind w:right="261"/>
      <w:jc w:val="center"/>
      <w:rPr>
        <w:rFonts w:ascii="Palatino Linotype" w:hAnsi="Palatino Linotype"/>
        <w:b/>
        <w:i/>
        <w:sz w:val="16"/>
        <w:szCs w:val="16"/>
      </w:rPr>
    </w:pPr>
    <w:r w:rsidRPr="004B72DA">
      <w:rPr>
        <w:rFonts w:ascii="Palatino Linotype" w:hAnsi="Palatino Linotype"/>
        <w:b/>
        <w:i/>
        <w:noProof/>
        <w:sz w:val="16"/>
        <w:szCs w:val="16"/>
        <w:lang w:eastAsia="en-GB"/>
      </w:rPr>
      <w:drawing>
        <wp:inline distT="0" distB="0" distL="0" distR="0" wp14:anchorId="47625C60" wp14:editId="47625C61">
          <wp:extent cx="319849" cy="314325"/>
          <wp:effectExtent l="0" t="0" r="444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hs-logo-red (2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737"/>
                  <a:stretch/>
                </pic:blipFill>
                <pic:spPr bwMode="auto">
                  <a:xfrm>
                    <a:off x="0" y="0"/>
                    <a:ext cx="319707" cy="3141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B72DA">
      <w:rPr>
        <w:rFonts w:ascii="Palatino Linotype" w:hAnsi="Palatino Linotype"/>
        <w:b/>
        <w:i/>
        <w:sz w:val="16"/>
        <w:szCs w:val="16"/>
      </w:rPr>
      <w:t xml:space="preserve"> Exclusive Household Staff Ltd, </w:t>
    </w:r>
    <w:r w:rsidR="00376101">
      <w:rPr>
        <w:rFonts w:ascii="Palatino Linotype" w:hAnsi="Palatino Linotype"/>
        <w:b/>
        <w:i/>
        <w:sz w:val="16"/>
        <w:szCs w:val="16"/>
      </w:rPr>
      <w:t>52 Grosvenor Gardens, London, SW1W 0AU</w:t>
    </w:r>
  </w:p>
  <w:p w:rsidRPr="004B72DA" w:rsidR="004B72DA" w:rsidP="004B72DA" w:rsidRDefault="00792915" w14:paraId="47625C5C" w14:textId="77777777">
    <w:pPr>
      <w:tabs>
        <w:tab w:val="left" w:pos="1725"/>
      </w:tabs>
      <w:spacing w:after="0" w:line="240" w:lineRule="auto"/>
      <w:ind w:right="261"/>
      <w:jc w:val="center"/>
      <w:rPr>
        <w:rFonts w:ascii="Palatino Linotype" w:hAnsi="Palatino Linotype"/>
        <w:b/>
        <w:i/>
        <w:sz w:val="16"/>
        <w:szCs w:val="16"/>
      </w:rPr>
    </w:pPr>
    <w:r>
      <w:t xml:space="preserve">         </w:t>
    </w:r>
    <w:hyperlink w:history="1" r:id="rId2">
      <w:r w:rsidRPr="004B72DA" w:rsidR="004B72DA">
        <w:rPr>
          <w:rStyle w:val="Hyperlink"/>
          <w:rFonts w:ascii="Palatino Linotype" w:hAnsi="Palatino Linotype"/>
          <w:b/>
          <w:i/>
          <w:color w:val="auto"/>
          <w:sz w:val="16"/>
          <w:szCs w:val="16"/>
          <w:u w:val="none"/>
        </w:rPr>
        <w:t>www.exclusivehouseholdstaff.com</w:t>
      </w:r>
    </w:hyperlink>
    <w:r w:rsidR="004F2197">
      <w:rPr>
        <w:rFonts w:ascii="Palatino Linotype" w:hAnsi="Palatino Linotype"/>
        <w:b/>
        <w:i/>
        <w:sz w:val="16"/>
        <w:szCs w:val="16"/>
      </w:rPr>
      <w:t xml:space="preserve"> Telephone: 020</w:t>
    </w:r>
    <w:r w:rsidR="00CA23CE">
      <w:rPr>
        <w:rFonts w:ascii="Palatino Linotype" w:hAnsi="Palatino Linotype"/>
        <w:b/>
        <w:i/>
        <w:sz w:val="16"/>
        <w:szCs w:val="16"/>
      </w:rPr>
      <w:t xml:space="preserve"> 3358 7000</w:t>
    </w:r>
    <w:r w:rsidRPr="004B72DA" w:rsidR="004B72DA">
      <w:rPr>
        <w:rFonts w:ascii="Palatino Linotype" w:hAnsi="Palatino Linotype"/>
        <w:b/>
        <w:i/>
        <w:sz w:val="16"/>
        <w:szCs w:val="16"/>
      </w:rPr>
      <w:t xml:space="preserve"> Director: Mr J R Pettman</w:t>
    </w:r>
  </w:p>
  <w:p w:rsidRPr="004B72DA" w:rsidR="000B3C5F" w:rsidP="004B72DA" w:rsidRDefault="00792915" w14:paraId="47625C5D" w14:textId="77777777">
    <w:pPr>
      <w:tabs>
        <w:tab w:val="left" w:pos="1725"/>
      </w:tabs>
      <w:spacing w:after="0" w:line="240" w:lineRule="auto"/>
      <w:ind w:right="261"/>
      <w:jc w:val="center"/>
      <w:rPr>
        <w:rFonts w:ascii="Palatino Linotype" w:hAnsi="Palatino Linotype"/>
        <w:b/>
        <w:i/>
        <w:sz w:val="16"/>
        <w:szCs w:val="16"/>
      </w:rPr>
    </w:pPr>
    <w:r>
      <w:rPr>
        <w:rFonts w:ascii="Palatino Linotype" w:hAnsi="Palatino Linotype"/>
        <w:b/>
        <w:i/>
        <w:sz w:val="16"/>
        <w:szCs w:val="16"/>
      </w:rPr>
      <w:t xml:space="preserve"> </w:t>
    </w:r>
    <w:r w:rsidRPr="004B72DA" w:rsidR="004B72DA">
      <w:rPr>
        <w:rFonts w:ascii="Palatino Linotype" w:hAnsi="Palatino Linotype"/>
        <w:b/>
        <w:i/>
        <w:sz w:val="16"/>
        <w:szCs w:val="16"/>
      </w:rPr>
      <w:t>Registered in England and Wales</w:t>
    </w:r>
    <w:r w:rsidR="004F2197">
      <w:rPr>
        <w:rFonts w:ascii="Palatino Linotype" w:hAnsi="Palatino Linotype"/>
        <w:b/>
        <w:i/>
        <w:sz w:val="16"/>
        <w:szCs w:val="16"/>
      </w:rPr>
      <w:t xml:space="preserve"> 7951775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F09F4" w:rsidP="009D6C05" w:rsidRDefault="003F09F4" w14:paraId="7A170A82" w14:textId="77777777">
      <w:pPr>
        <w:spacing w:after="0" w:line="240" w:lineRule="auto"/>
      </w:pPr>
      <w:r>
        <w:separator/>
      </w:r>
    </w:p>
  </w:footnote>
  <w:footnote w:type="continuationSeparator" w:id="0">
    <w:p w:rsidR="003F09F4" w:rsidP="009D6C05" w:rsidRDefault="003F09F4" w14:paraId="1A0CD4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9D6C05" w:rsidP="00FB7F09" w:rsidRDefault="009D6C05" w14:paraId="47625C5A" w14:textId="363CC6A5">
    <w:pPr>
      <w:pStyle w:val="Header"/>
    </w:pPr>
    <w:r>
      <w:rPr>
        <w:noProof/>
        <w:lang w:eastAsia="en-GB"/>
      </w:rPr>
      <w:drawing>
        <wp:inline distT="0" distB="0" distL="0" distR="0" wp14:anchorId="47625C5E" wp14:editId="7E3E99EE">
          <wp:extent cx="2376593" cy="449580"/>
          <wp:effectExtent l="0" t="0" r="508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hs-logo-red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4838" cy="462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B7F09">
      <w:t xml:space="preserve">          </w:t>
    </w:r>
    <w:r w:rsidRPr="00FB7F09" w:rsidR="00FB7F09">
      <w:rPr>
        <w:rFonts w:ascii="Palatino Linotype" w:hAnsi="Palatino Linotype"/>
        <w:sz w:val="32"/>
        <w:szCs w:val="32"/>
      </w:rPr>
      <w:t>Candidate Registration Form</w:t>
    </w:r>
    <w:r w:rsidRPr="00FB7F09" w:rsidR="00FB7F09">
      <w:rPr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70E85"/>
    <w:multiLevelType w:val="hybridMultilevel"/>
    <w:tmpl w:val="D06E83C4"/>
    <w:lvl w:ilvl="0" w:tplc="C5C0D33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C7F0823"/>
    <w:multiLevelType w:val="hybridMultilevel"/>
    <w:tmpl w:val="5672D48A"/>
    <w:lvl w:ilvl="0" w:tplc="E9924B9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4714214">
    <w:abstractNumId w:val="0"/>
  </w:num>
  <w:num w:numId="2" w16cid:durableId="104629968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D68"/>
    <w:rsid w:val="00012C10"/>
    <w:rsid w:val="000337FF"/>
    <w:rsid w:val="00055CBF"/>
    <w:rsid w:val="0006012E"/>
    <w:rsid w:val="00061860"/>
    <w:rsid w:val="000A6026"/>
    <w:rsid w:val="000B3C5F"/>
    <w:rsid w:val="001369D6"/>
    <w:rsid w:val="00186423"/>
    <w:rsid w:val="001B1C8E"/>
    <w:rsid w:val="001B3A68"/>
    <w:rsid w:val="001D762A"/>
    <w:rsid w:val="00202284"/>
    <w:rsid w:val="00281389"/>
    <w:rsid w:val="002B3ED4"/>
    <w:rsid w:val="002C7461"/>
    <w:rsid w:val="002F0630"/>
    <w:rsid w:val="003758AB"/>
    <w:rsid w:val="00376101"/>
    <w:rsid w:val="00390D68"/>
    <w:rsid w:val="003F08EC"/>
    <w:rsid w:val="003F09F4"/>
    <w:rsid w:val="00403381"/>
    <w:rsid w:val="00414E2F"/>
    <w:rsid w:val="00435385"/>
    <w:rsid w:val="00447EBD"/>
    <w:rsid w:val="004935CE"/>
    <w:rsid w:val="004B72DA"/>
    <w:rsid w:val="004F2197"/>
    <w:rsid w:val="00523193"/>
    <w:rsid w:val="00534E5F"/>
    <w:rsid w:val="0054425E"/>
    <w:rsid w:val="00716734"/>
    <w:rsid w:val="00774A07"/>
    <w:rsid w:val="00792915"/>
    <w:rsid w:val="00795449"/>
    <w:rsid w:val="00814BB6"/>
    <w:rsid w:val="00871290"/>
    <w:rsid w:val="00886F44"/>
    <w:rsid w:val="008A0053"/>
    <w:rsid w:val="00902E00"/>
    <w:rsid w:val="00916B61"/>
    <w:rsid w:val="00917FB1"/>
    <w:rsid w:val="00970172"/>
    <w:rsid w:val="00980636"/>
    <w:rsid w:val="009B4016"/>
    <w:rsid w:val="009D6C05"/>
    <w:rsid w:val="00A3698A"/>
    <w:rsid w:val="00A8742B"/>
    <w:rsid w:val="00AA1473"/>
    <w:rsid w:val="00AF27AB"/>
    <w:rsid w:val="00B02E2F"/>
    <w:rsid w:val="00B10222"/>
    <w:rsid w:val="00B2047A"/>
    <w:rsid w:val="00B8062F"/>
    <w:rsid w:val="00B96F48"/>
    <w:rsid w:val="00BA1B16"/>
    <w:rsid w:val="00BA3004"/>
    <w:rsid w:val="00CA23CE"/>
    <w:rsid w:val="00CB2218"/>
    <w:rsid w:val="00CC74B4"/>
    <w:rsid w:val="00D15573"/>
    <w:rsid w:val="00D451E7"/>
    <w:rsid w:val="00DE712B"/>
    <w:rsid w:val="00DF7F15"/>
    <w:rsid w:val="00E64CF8"/>
    <w:rsid w:val="00EB377D"/>
    <w:rsid w:val="00F52CAE"/>
    <w:rsid w:val="00F83427"/>
    <w:rsid w:val="00FB7F09"/>
    <w:rsid w:val="0170C241"/>
    <w:rsid w:val="084ED47C"/>
    <w:rsid w:val="0F22EFC6"/>
    <w:rsid w:val="0F2EDD42"/>
    <w:rsid w:val="11DF09C8"/>
    <w:rsid w:val="13B7710D"/>
    <w:rsid w:val="140F06D7"/>
    <w:rsid w:val="19E69943"/>
    <w:rsid w:val="23B9F6F3"/>
    <w:rsid w:val="28650F04"/>
    <w:rsid w:val="292980C2"/>
    <w:rsid w:val="2AC619CB"/>
    <w:rsid w:val="2B0FD347"/>
    <w:rsid w:val="2BEE8013"/>
    <w:rsid w:val="2CAD5976"/>
    <w:rsid w:val="31734E08"/>
    <w:rsid w:val="31C74456"/>
    <w:rsid w:val="370A5A19"/>
    <w:rsid w:val="39CEEC26"/>
    <w:rsid w:val="3C9BDC65"/>
    <w:rsid w:val="3D75DF6E"/>
    <w:rsid w:val="4046FDBB"/>
    <w:rsid w:val="41CBA0E8"/>
    <w:rsid w:val="420BF367"/>
    <w:rsid w:val="428B3F7A"/>
    <w:rsid w:val="43772383"/>
    <w:rsid w:val="447C3C37"/>
    <w:rsid w:val="4536F352"/>
    <w:rsid w:val="4678FB21"/>
    <w:rsid w:val="46BA7D30"/>
    <w:rsid w:val="4A05B0D6"/>
    <w:rsid w:val="4EEA3282"/>
    <w:rsid w:val="4F8C229F"/>
    <w:rsid w:val="525E76D6"/>
    <w:rsid w:val="5661F7ED"/>
    <w:rsid w:val="569FFA08"/>
    <w:rsid w:val="56ECA12E"/>
    <w:rsid w:val="5B04CFB3"/>
    <w:rsid w:val="5C4E04E5"/>
    <w:rsid w:val="5D04E437"/>
    <w:rsid w:val="62BB80FB"/>
    <w:rsid w:val="6B327823"/>
    <w:rsid w:val="6C2428C2"/>
    <w:rsid w:val="6EC29A78"/>
    <w:rsid w:val="7065B617"/>
    <w:rsid w:val="71AB56B2"/>
    <w:rsid w:val="71E6E7B9"/>
    <w:rsid w:val="73BC697C"/>
    <w:rsid w:val="78A98C51"/>
    <w:rsid w:val="790D7E9B"/>
    <w:rsid w:val="7944FE91"/>
    <w:rsid w:val="7A696504"/>
    <w:rsid w:val="7B1B2864"/>
    <w:rsid w:val="7B40CB88"/>
    <w:rsid w:val="7D287F7B"/>
    <w:rsid w:val="7DBC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25BDD"/>
  <w15:docId w15:val="{2933B486-5174-41CB-BE47-944C389160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C0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6C05"/>
  </w:style>
  <w:style w:type="paragraph" w:styleId="Footer">
    <w:name w:val="footer"/>
    <w:basedOn w:val="Normal"/>
    <w:link w:val="FooterChar"/>
    <w:uiPriority w:val="99"/>
    <w:unhideWhenUsed/>
    <w:rsid w:val="009D6C0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6C05"/>
  </w:style>
  <w:style w:type="paragraph" w:styleId="BalloonText">
    <w:name w:val="Balloon Text"/>
    <w:basedOn w:val="Normal"/>
    <w:link w:val="BalloonTextChar"/>
    <w:uiPriority w:val="99"/>
    <w:semiHidden/>
    <w:unhideWhenUsed/>
    <w:rsid w:val="009D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6C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3C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4C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F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xclusivehouseholdstaff.com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re\Dropbox\EHS%20Working%20Docs\EHS%20Registr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d0cf9a-875a-4ea6-8efc-0b8ac28d6905" xsi:nil="true"/>
    <lcf76f155ced4ddcb4097134ff3c332f xmlns="b26efa03-1a7b-4a85-bb70-595c00ec77d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0478E915D6E42A55987D655312D31" ma:contentTypeVersion="18" ma:contentTypeDescription="Create a new document." ma:contentTypeScope="" ma:versionID="435e50b894ccfd5658816d1daac99885">
  <xsd:schema xmlns:xsd="http://www.w3.org/2001/XMLSchema" xmlns:xs="http://www.w3.org/2001/XMLSchema" xmlns:p="http://schemas.microsoft.com/office/2006/metadata/properties" xmlns:ns2="87d0cf9a-875a-4ea6-8efc-0b8ac28d6905" xmlns:ns3="b26efa03-1a7b-4a85-bb70-595c00ec77d4" targetNamespace="http://schemas.microsoft.com/office/2006/metadata/properties" ma:root="true" ma:fieldsID="6cde0b62d7e181c08892995c51cc3863" ns2:_="" ns3:_="">
    <xsd:import namespace="87d0cf9a-875a-4ea6-8efc-0b8ac28d6905"/>
    <xsd:import namespace="b26efa03-1a7b-4a85-bb70-595c00ec77d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0cf9a-875a-4ea6-8efc-0b8ac28d69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f4d0035-32ad-412c-a525-ba60d87e71b4}" ma:internalName="TaxCatchAll" ma:showField="CatchAllData" ma:web="87d0cf9a-875a-4ea6-8efc-0b8ac28d6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efa03-1a7b-4a85-bb70-595c00ec7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b8ae6a5-83f9-446c-9555-34a8efe329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3F7D43-6346-4FFF-B09C-BA59A05ABA4A}">
  <ds:schemaRefs>
    <ds:schemaRef ds:uri="http://schemas.microsoft.com/office/2006/metadata/properties"/>
    <ds:schemaRef ds:uri="http://schemas.microsoft.com/office/infopath/2007/PartnerControls"/>
    <ds:schemaRef ds:uri="87d0cf9a-875a-4ea6-8efc-0b8ac28d6905"/>
    <ds:schemaRef ds:uri="b26efa03-1a7b-4a85-bb70-595c00ec77d4"/>
  </ds:schemaRefs>
</ds:datastoreItem>
</file>

<file path=customXml/itemProps2.xml><?xml version="1.0" encoding="utf-8"?>
<ds:datastoreItem xmlns:ds="http://schemas.openxmlformats.org/officeDocument/2006/customXml" ds:itemID="{5FF4E4F8-D314-4D1D-8D8A-AF1EEFA3E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2E6C0-61D2-4103-AED0-621FCD272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d0cf9a-875a-4ea6-8efc-0b8ac28d6905"/>
    <ds:schemaRef ds:uri="b26efa03-1a7b-4a85-bb70-595c00ec7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EHS Registration Form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Clare</dc:creator>
  <lastModifiedBy>Radu Lol</lastModifiedBy>
  <revision>4</revision>
  <lastPrinted>2012-02-23T22:12:00.0000000Z</lastPrinted>
  <dcterms:created xsi:type="dcterms:W3CDTF">2025-04-09T11:38:00.0000000Z</dcterms:created>
  <dcterms:modified xsi:type="dcterms:W3CDTF">2025-08-04T11:01:27.9880371Z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0x010100C920478E915D6E42A55987D655312D31</vt:lpwstr>
  </property>
  <property fmtid="{D5CDD505-2E9C-101B-9397-08002B2CF9AE}" pid="3" name="MediaServiceImageTags">
    <vt:lpwstr/>
  </property>
</Properties>
</file>